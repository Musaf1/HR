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327B4" w14:textId="77777777" w:rsidR="0063784D" w:rsidRDefault="0063784D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1" layoutInCell="1" allowOverlap="1" wp14:anchorId="1ABB6388" wp14:editId="42475BFE">
                <wp:simplePos x="0" y="0"/>
                <wp:positionH relativeFrom="page">
                  <wp:posOffset>-198755</wp:posOffset>
                </wp:positionH>
                <wp:positionV relativeFrom="paragraph">
                  <wp:posOffset>-457200</wp:posOffset>
                </wp:positionV>
                <wp:extent cx="7779385" cy="10064750"/>
                <wp:effectExtent l="0" t="0" r="2540" b="0"/>
                <wp:wrapNone/>
                <wp:docPr id="1" name="Group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9385" cy="10064750"/>
                          <a:chOff x="0" y="0"/>
                          <a:chExt cx="7779385" cy="10064750"/>
                        </a:xfrm>
                      </wpg:grpSpPr>
                      <wps:wsp>
                        <wps:cNvPr id="6" name="Freeform 3" descr="decorative element"/>
                        <wps:cNvSpPr>
                          <a:spLocks/>
                        </wps:cNvSpPr>
                        <wps:spPr bwMode="auto">
                          <a:xfrm>
                            <a:off x="5196840" y="1912620"/>
                            <a:ext cx="2582545" cy="8141970"/>
                          </a:xfrm>
                          <a:custGeom>
                            <a:avLst/>
                            <a:gdLst>
                              <a:gd name="T0" fmla="*/ 0 w 4067"/>
                              <a:gd name="T1" fmla="*/ 12821 h 12822"/>
                              <a:gd name="T2" fmla="*/ 4066 w 4067"/>
                              <a:gd name="T3" fmla="*/ 12821 h 12822"/>
                              <a:gd name="T4" fmla="*/ 4066 w 4067"/>
                              <a:gd name="T5" fmla="*/ 0 h 12822"/>
                              <a:gd name="T6" fmla="*/ 0 w 4067"/>
                              <a:gd name="T7" fmla="*/ 0 h 12822"/>
                              <a:gd name="T8" fmla="*/ 0 w 4067"/>
                              <a:gd name="T9" fmla="*/ 12821 h 128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067" h="12822">
                                <a:moveTo>
                                  <a:pt x="0" y="12821"/>
                                </a:moveTo>
                                <a:lnTo>
                                  <a:pt x="4066" y="12821"/>
                                </a:lnTo>
                                <a:lnTo>
                                  <a:pt x="40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4" descr="decorative element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772400" cy="1917065"/>
                          </a:xfrm>
                          <a:custGeom>
                            <a:avLst/>
                            <a:gdLst>
                              <a:gd name="T0" fmla="*/ 0 w 12240"/>
                              <a:gd name="T1" fmla="*/ 3018 h 3019"/>
                              <a:gd name="T2" fmla="*/ 12240 w 12240"/>
                              <a:gd name="T3" fmla="*/ 3018 h 3019"/>
                              <a:gd name="T4" fmla="*/ 12240 w 12240"/>
                              <a:gd name="T5" fmla="*/ 0 h 3019"/>
                              <a:gd name="T6" fmla="*/ 0 w 12240"/>
                              <a:gd name="T7" fmla="*/ 0 h 3019"/>
                              <a:gd name="T8" fmla="*/ 0 w 12240"/>
                              <a:gd name="T9" fmla="*/ 3018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240" h="3019">
                                <a:moveTo>
                                  <a:pt x="0" y="3018"/>
                                </a:moveTo>
                                <a:lnTo>
                                  <a:pt x="12240" y="3018"/>
                                </a:lnTo>
                                <a:lnTo>
                                  <a:pt x="122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5" descr="decorative element"/>
                        <wps:cNvSpPr>
                          <a:spLocks/>
                        </wps:cNvSpPr>
                        <wps:spPr bwMode="auto">
                          <a:xfrm>
                            <a:off x="4442460" y="0"/>
                            <a:ext cx="3329940" cy="1916430"/>
                          </a:xfrm>
                          <a:custGeom>
                            <a:avLst/>
                            <a:gdLst>
                              <a:gd name="T0" fmla="*/ 5175 w 5244"/>
                              <a:gd name="T1" fmla="*/ 0 h 3018"/>
                              <a:gd name="T2" fmla="*/ 0 w 5244"/>
                              <a:gd name="T3" fmla="*/ 0 h 3018"/>
                              <a:gd name="T4" fmla="*/ 26 w 5244"/>
                              <a:gd name="T5" fmla="*/ 72 h 3018"/>
                              <a:gd name="T6" fmla="*/ 56 w 5244"/>
                              <a:gd name="T7" fmla="*/ 149 h 3018"/>
                              <a:gd name="T8" fmla="*/ 90 w 5244"/>
                              <a:gd name="T9" fmla="*/ 224 h 3018"/>
                              <a:gd name="T10" fmla="*/ 126 w 5244"/>
                              <a:gd name="T11" fmla="*/ 297 h 3018"/>
                              <a:gd name="T12" fmla="*/ 164 w 5244"/>
                              <a:gd name="T13" fmla="*/ 369 h 3018"/>
                              <a:gd name="T14" fmla="*/ 205 w 5244"/>
                              <a:gd name="T15" fmla="*/ 439 h 3018"/>
                              <a:gd name="T16" fmla="*/ 248 w 5244"/>
                              <a:gd name="T17" fmla="*/ 508 h 3018"/>
                              <a:gd name="T18" fmla="*/ 293 w 5244"/>
                              <a:gd name="T19" fmla="*/ 574 h 3018"/>
                              <a:gd name="T20" fmla="*/ 339 w 5244"/>
                              <a:gd name="T21" fmla="*/ 640 h 3018"/>
                              <a:gd name="T22" fmla="*/ 387 w 5244"/>
                              <a:gd name="T23" fmla="*/ 703 h 3018"/>
                              <a:gd name="T24" fmla="*/ 437 w 5244"/>
                              <a:gd name="T25" fmla="*/ 765 h 3018"/>
                              <a:gd name="T26" fmla="*/ 488 w 5244"/>
                              <a:gd name="T27" fmla="*/ 824 h 3018"/>
                              <a:gd name="T28" fmla="*/ 540 w 5244"/>
                              <a:gd name="T29" fmla="*/ 882 h 3018"/>
                              <a:gd name="T30" fmla="*/ 594 w 5244"/>
                              <a:gd name="T31" fmla="*/ 938 h 3018"/>
                              <a:gd name="T32" fmla="*/ 648 w 5244"/>
                              <a:gd name="T33" fmla="*/ 992 h 3018"/>
                              <a:gd name="T34" fmla="*/ 703 w 5244"/>
                              <a:gd name="T35" fmla="*/ 1045 h 3018"/>
                              <a:gd name="T36" fmla="*/ 758 w 5244"/>
                              <a:gd name="T37" fmla="*/ 1095 h 3018"/>
                              <a:gd name="T38" fmla="*/ 814 w 5244"/>
                              <a:gd name="T39" fmla="*/ 1143 h 3018"/>
                              <a:gd name="T40" fmla="*/ 870 w 5244"/>
                              <a:gd name="T41" fmla="*/ 1189 h 3018"/>
                              <a:gd name="T42" fmla="*/ 926 w 5244"/>
                              <a:gd name="T43" fmla="*/ 1233 h 3018"/>
                              <a:gd name="T44" fmla="*/ 1024 w 5244"/>
                              <a:gd name="T45" fmla="*/ 1305 h 3018"/>
                              <a:gd name="T46" fmla="*/ 1078 w 5244"/>
                              <a:gd name="T47" fmla="*/ 1346 h 3018"/>
                              <a:gd name="T48" fmla="*/ 1132 w 5244"/>
                              <a:gd name="T49" fmla="*/ 1391 h 3018"/>
                              <a:gd name="T50" fmla="*/ 1186 w 5244"/>
                              <a:gd name="T51" fmla="*/ 1440 h 3018"/>
                              <a:gd name="T52" fmla="*/ 1236 w 5244"/>
                              <a:gd name="T53" fmla="*/ 1494 h 3018"/>
                              <a:gd name="T54" fmla="*/ 1282 w 5244"/>
                              <a:gd name="T55" fmla="*/ 1554 h 3018"/>
                              <a:gd name="T56" fmla="*/ 1320 w 5244"/>
                              <a:gd name="T57" fmla="*/ 1619 h 3018"/>
                              <a:gd name="T58" fmla="*/ 1351 w 5244"/>
                              <a:gd name="T59" fmla="*/ 1691 h 3018"/>
                              <a:gd name="T60" fmla="*/ 1370 w 5244"/>
                              <a:gd name="T61" fmla="*/ 1770 h 3018"/>
                              <a:gd name="T62" fmla="*/ 1377 w 5244"/>
                              <a:gd name="T63" fmla="*/ 1856 h 3018"/>
                              <a:gd name="T64" fmla="*/ 1370 w 5244"/>
                              <a:gd name="T65" fmla="*/ 1949 h 3018"/>
                              <a:gd name="T66" fmla="*/ 1353 w 5244"/>
                              <a:gd name="T67" fmla="*/ 2029 h 3018"/>
                              <a:gd name="T68" fmla="*/ 1327 w 5244"/>
                              <a:gd name="T69" fmla="*/ 2105 h 3018"/>
                              <a:gd name="T70" fmla="*/ 1292 w 5244"/>
                              <a:gd name="T71" fmla="*/ 2176 h 3018"/>
                              <a:gd name="T72" fmla="*/ 1252 w 5244"/>
                              <a:gd name="T73" fmla="*/ 2244 h 3018"/>
                              <a:gd name="T74" fmla="*/ 1205 w 5244"/>
                              <a:gd name="T75" fmla="*/ 2308 h 3018"/>
                              <a:gd name="T76" fmla="*/ 1154 w 5244"/>
                              <a:gd name="T77" fmla="*/ 2368 h 3018"/>
                              <a:gd name="T78" fmla="*/ 1099 w 5244"/>
                              <a:gd name="T79" fmla="*/ 2425 h 3018"/>
                              <a:gd name="T80" fmla="*/ 1042 w 5244"/>
                              <a:gd name="T81" fmla="*/ 2480 h 3018"/>
                              <a:gd name="T82" fmla="*/ 984 w 5244"/>
                              <a:gd name="T83" fmla="*/ 2532 h 3018"/>
                              <a:gd name="T84" fmla="*/ 925 w 5244"/>
                              <a:gd name="T85" fmla="*/ 2581 h 3018"/>
                              <a:gd name="T86" fmla="*/ 811 w 5244"/>
                              <a:gd name="T87" fmla="*/ 2674 h 3018"/>
                              <a:gd name="T88" fmla="*/ 758 w 5244"/>
                              <a:gd name="T89" fmla="*/ 2718 h 3018"/>
                              <a:gd name="T90" fmla="*/ 708 w 5244"/>
                              <a:gd name="T91" fmla="*/ 2761 h 3018"/>
                              <a:gd name="T92" fmla="*/ 664 w 5244"/>
                              <a:gd name="T93" fmla="*/ 2803 h 3018"/>
                              <a:gd name="T94" fmla="*/ 613 w 5244"/>
                              <a:gd name="T95" fmla="*/ 2856 h 3018"/>
                              <a:gd name="T96" fmla="*/ 561 w 5244"/>
                              <a:gd name="T97" fmla="*/ 2909 h 3018"/>
                              <a:gd name="T98" fmla="*/ 510 w 5244"/>
                              <a:gd name="T99" fmla="*/ 2963 h 3018"/>
                              <a:gd name="T100" fmla="*/ 459 w 5244"/>
                              <a:gd name="T101" fmla="*/ 3018 h 3018"/>
                              <a:gd name="T102" fmla="*/ 4529 w 5244"/>
                              <a:gd name="T103" fmla="*/ 3018 h 3018"/>
                              <a:gd name="T104" fmla="*/ 5243 w 5244"/>
                              <a:gd name="T105" fmla="*/ 1388 h 3018"/>
                              <a:gd name="T106" fmla="*/ 5243 w 5244"/>
                              <a:gd name="T107" fmla="*/ 70 h 3018"/>
                              <a:gd name="T108" fmla="*/ 5175 w 5244"/>
                              <a:gd name="T109" fmla="*/ 0 h 3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5244" h="3018">
                                <a:moveTo>
                                  <a:pt x="5175" y="0"/>
                                </a:moveTo>
                                <a:lnTo>
                                  <a:pt x="0" y="0"/>
                                </a:lnTo>
                                <a:lnTo>
                                  <a:pt x="26" y="72"/>
                                </a:lnTo>
                                <a:lnTo>
                                  <a:pt x="56" y="149"/>
                                </a:lnTo>
                                <a:lnTo>
                                  <a:pt x="90" y="224"/>
                                </a:lnTo>
                                <a:lnTo>
                                  <a:pt x="126" y="297"/>
                                </a:lnTo>
                                <a:lnTo>
                                  <a:pt x="164" y="369"/>
                                </a:lnTo>
                                <a:lnTo>
                                  <a:pt x="205" y="439"/>
                                </a:lnTo>
                                <a:lnTo>
                                  <a:pt x="248" y="508"/>
                                </a:lnTo>
                                <a:lnTo>
                                  <a:pt x="293" y="574"/>
                                </a:lnTo>
                                <a:lnTo>
                                  <a:pt x="339" y="640"/>
                                </a:lnTo>
                                <a:lnTo>
                                  <a:pt x="387" y="703"/>
                                </a:lnTo>
                                <a:lnTo>
                                  <a:pt x="437" y="765"/>
                                </a:lnTo>
                                <a:lnTo>
                                  <a:pt x="488" y="824"/>
                                </a:lnTo>
                                <a:lnTo>
                                  <a:pt x="540" y="882"/>
                                </a:lnTo>
                                <a:lnTo>
                                  <a:pt x="594" y="938"/>
                                </a:lnTo>
                                <a:lnTo>
                                  <a:pt x="648" y="992"/>
                                </a:lnTo>
                                <a:lnTo>
                                  <a:pt x="703" y="1045"/>
                                </a:lnTo>
                                <a:lnTo>
                                  <a:pt x="758" y="1095"/>
                                </a:lnTo>
                                <a:lnTo>
                                  <a:pt x="814" y="1143"/>
                                </a:lnTo>
                                <a:lnTo>
                                  <a:pt x="870" y="1189"/>
                                </a:lnTo>
                                <a:lnTo>
                                  <a:pt x="926" y="1233"/>
                                </a:lnTo>
                                <a:lnTo>
                                  <a:pt x="1024" y="1305"/>
                                </a:lnTo>
                                <a:lnTo>
                                  <a:pt x="1078" y="1346"/>
                                </a:lnTo>
                                <a:lnTo>
                                  <a:pt x="1132" y="1391"/>
                                </a:lnTo>
                                <a:lnTo>
                                  <a:pt x="1186" y="1440"/>
                                </a:lnTo>
                                <a:lnTo>
                                  <a:pt x="1236" y="1494"/>
                                </a:lnTo>
                                <a:lnTo>
                                  <a:pt x="1282" y="1554"/>
                                </a:lnTo>
                                <a:lnTo>
                                  <a:pt x="1320" y="1619"/>
                                </a:lnTo>
                                <a:lnTo>
                                  <a:pt x="1351" y="1691"/>
                                </a:lnTo>
                                <a:lnTo>
                                  <a:pt x="1370" y="1770"/>
                                </a:lnTo>
                                <a:lnTo>
                                  <a:pt x="1377" y="1856"/>
                                </a:lnTo>
                                <a:lnTo>
                                  <a:pt x="1370" y="1949"/>
                                </a:lnTo>
                                <a:lnTo>
                                  <a:pt x="1353" y="2029"/>
                                </a:lnTo>
                                <a:lnTo>
                                  <a:pt x="1327" y="2105"/>
                                </a:lnTo>
                                <a:lnTo>
                                  <a:pt x="1292" y="2176"/>
                                </a:lnTo>
                                <a:lnTo>
                                  <a:pt x="1252" y="2244"/>
                                </a:lnTo>
                                <a:lnTo>
                                  <a:pt x="1205" y="2308"/>
                                </a:lnTo>
                                <a:lnTo>
                                  <a:pt x="1154" y="2368"/>
                                </a:lnTo>
                                <a:lnTo>
                                  <a:pt x="1099" y="2425"/>
                                </a:lnTo>
                                <a:lnTo>
                                  <a:pt x="1042" y="2480"/>
                                </a:lnTo>
                                <a:lnTo>
                                  <a:pt x="984" y="2532"/>
                                </a:lnTo>
                                <a:lnTo>
                                  <a:pt x="925" y="2581"/>
                                </a:lnTo>
                                <a:lnTo>
                                  <a:pt x="811" y="2674"/>
                                </a:lnTo>
                                <a:lnTo>
                                  <a:pt x="758" y="2718"/>
                                </a:lnTo>
                                <a:lnTo>
                                  <a:pt x="708" y="2761"/>
                                </a:lnTo>
                                <a:lnTo>
                                  <a:pt x="664" y="2803"/>
                                </a:lnTo>
                                <a:lnTo>
                                  <a:pt x="613" y="2856"/>
                                </a:lnTo>
                                <a:lnTo>
                                  <a:pt x="561" y="2909"/>
                                </a:lnTo>
                                <a:lnTo>
                                  <a:pt x="510" y="2963"/>
                                </a:lnTo>
                                <a:lnTo>
                                  <a:pt x="459" y="3018"/>
                                </a:lnTo>
                                <a:lnTo>
                                  <a:pt x="4529" y="3018"/>
                                </a:lnTo>
                                <a:lnTo>
                                  <a:pt x="5243" y="1388"/>
                                </a:lnTo>
                                <a:lnTo>
                                  <a:pt x="5243" y="70"/>
                                </a:lnTo>
                                <a:lnTo>
                                  <a:pt x="5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6" descr="decorative element"/>
                        <wps:cNvSpPr>
                          <a:spLocks/>
                        </wps:cNvSpPr>
                        <wps:spPr bwMode="auto">
                          <a:xfrm>
                            <a:off x="5006340" y="0"/>
                            <a:ext cx="2764790" cy="1917065"/>
                          </a:xfrm>
                          <a:custGeom>
                            <a:avLst/>
                            <a:gdLst>
                              <a:gd name="T0" fmla="*/ 4353 w 4354"/>
                              <a:gd name="T1" fmla="*/ 0 h 3019"/>
                              <a:gd name="T2" fmla="*/ 0 w 4354"/>
                              <a:gd name="T3" fmla="*/ 0 h 3019"/>
                              <a:gd name="T4" fmla="*/ 21 w 4354"/>
                              <a:gd name="T5" fmla="*/ 72 h 3019"/>
                              <a:gd name="T6" fmla="*/ 47 w 4354"/>
                              <a:gd name="T7" fmla="*/ 149 h 3019"/>
                              <a:gd name="T8" fmla="*/ 75 w 4354"/>
                              <a:gd name="T9" fmla="*/ 224 h 3019"/>
                              <a:gd name="T10" fmla="*/ 107 w 4354"/>
                              <a:gd name="T11" fmla="*/ 298 h 3019"/>
                              <a:gd name="T12" fmla="*/ 140 w 4354"/>
                              <a:gd name="T13" fmla="*/ 370 h 3019"/>
                              <a:gd name="T14" fmla="*/ 177 w 4354"/>
                              <a:gd name="T15" fmla="*/ 441 h 3019"/>
                              <a:gd name="T16" fmla="*/ 215 w 4354"/>
                              <a:gd name="T17" fmla="*/ 510 h 3019"/>
                              <a:gd name="T18" fmla="*/ 255 w 4354"/>
                              <a:gd name="T19" fmla="*/ 578 h 3019"/>
                              <a:gd name="T20" fmla="*/ 298 w 4354"/>
                              <a:gd name="T21" fmla="*/ 644 h 3019"/>
                              <a:gd name="T22" fmla="*/ 342 w 4354"/>
                              <a:gd name="T23" fmla="*/ 709 h 3019"/>
                              <a:gd name="T24" fmla="*/ 388 w 4354"/>
                              <a:gd name="T25" fmla="*/ 772 h 3019"/>
                              <a:gd name="T26" fmla="*/ 435 w 4354"/>
                              <a:gd name="T27" fmla="*/ 833 h 3019"/>
                              <a:gd name="T28" fmla="*/ 484 w 4354"/>
                              <a:gd name="T29" fmla="*/ 892 h 3019"/>
                              <a:gd name="T30" fmla="*/ 534 w 4354"/>
                              <a:gd name="T31" fmla="*/ 950 h 3019"/>
                              <a:gd name="T32" fmla="*/ 585 w 4354"/>
                              <a:gd name="T33" fmla="*/ 1006 h 3019"/>
                              <a:gd name="T34" fmla="*/ 637 w 4354"/>
                              <a:gd name="T35" fmla="*/ 1061 h 3019"/>
                              <a:gd name="T36" fmla="*/ 690 w 4354"/>
                              <a:gd name="T37" fmla="*/ 1113 h 3019"/>
                              <a:gd name="T38" fmla="*/ 743 w 4354"/>
                              <a:gd name="T39" fmla="*/ 1164 h 3019"/>
                              <a:gd name="T40" fmla="*/ 797 w 4354"/>
                              <a:gd name="T41" fmla="*/ 1212 h 3019"/>
                              <a:gd name="T42" fmla="*/ 852 w 4354"/>
                              <a:gd name="T43" fmla="*/ 1259 h 3019"/>
                              <a:gd name="T44" fmla="*/ 907 w 4354"/>
                              <a:gd name="T45" fmla="*/ 1304 h 3019"/>
                              <a:gd name="T46" fmla="*/ 961 w 4354"/>
                              <a:gd name="T47" fmla="*/ 1346 h 3019"/>
                              <a:gd name="T48" fmla="*/ 1059 w 4354"/>
                              <a:gd name="T49" fmla="*/ 1418 h 3019"/>
                              <a:gd name="T50" fmla="*/ 1112 w 4354"/>
                              <a:gd name="T51" fmla="*/ 1459 h 3019"/>
                              <a:gd name="T52" fmla="*/ 1167 w 4354"/>
                              <a:gd name="T53" fmla="*/ 1504 h 3019"/>
                              <a:gd name="T54" fmla="*/ 1220 w 4354"/>
                              <a:gd name="T55" fmla="*/ 1554 h 3019"/>
                              <a:gd name="T56" fmla="*/ 1271 w 4354"/>
                              <a:gd name="T57" fmla="*/ 1608 h 3019"/>
                              <a:gd name="T58" fmla="*/ 1317 w 4354"/>
                              <a:gd name="T59" fmla="*/ 1668 h 3019"/>
                              <a:gd name="T60" fmla="*/ 1355 w 4354"/>
                              <a:gd name="T61" fmla="*/ 1733 h 3019"/>
                              <a:gd name="T62" fmla="*/ 1386 w 4354"/>
                              <a:gd name="T63" fmla="*/ 1805 h 3019"/>
                              <a:gd name="T64" fmla="*/ 1405 w 4354"/>
                              <a:gd name="T65" fmla="*/ 1883 h 3019"/>
                              <a:gd name="T66" fmla="*/ 1412 w 4354"/>
                              <a:gd name="T67" fmla="*/ 1969 h 3019"/>
                              <a:gd name="T68" fmla="*/ 1405 w 4354"/>
                              <a:gd name="T69" fmla="*/ 2063 h 3019"/>
                              <a:gd name="T70" fmla="*/ 1388 w 4354"/>
                              <a:gd name="T71" fmla="*/ 2143 h 3019"/>
                              <a:gd name="T72" fmla="*/ 1361 w 4354"/>
                              <a:gd name="T73" fmla="*/ 2218 h 3019"/>
                              <a:gd name="T74" fmla="*/ 1327 w 4354"/>
                              <a:gd name="T75" fmla="*/ 2290 h 3019"/>
                              <a:gd name="T76" fmla="*/ 1286 w 4354"/>
                              <a:gd name="T77" fmla="*/ 2357 h 3019"/>
                              <a:gd name="T78" fmla="*/ 1240 w 4354"/>
                              <a:gd name="T79" fmla="*/ 2421 h 3019"/>
                              <a:gd name="T80" fmla="*/ 1189 w 4354"/>
                              <a:gd name="T81" fmla="*/ 2482 h 3019"/>
                              <a:gd name="T82" fmla="*/ 1134 w 4354"/>
                              <a:gd name="T83" fmla="*/ 2539 h 3019"/>
                              <a:gd name="T84" fmla="*/ 1077 w 4354"/>
                              <a:gd name="T85" fmla="*/ 2593 h 3019"/>
                              <a:gd name="T86" fmla="*/ 1019 w 4354"/>
                              <a:gd name="T87" fmla="*/ 2645 h 3019"/>
                              <a:gd name="T88" fmla="*/ 960 w 4354"/>
                              <a:gd name="T89" fmla="*/ 2695 h 3019"/>
                              <a:gd name="T90" fmla="*/ 846 w 4354"/>
                              <a:gd name="T91" fmla="*/ 2788 h 3019"/>
                              <a:gd name="T92" fmla="*/ 792 w 4354"/>
                              <a:gd name="T93" fmla="*/ 2832 h 3019"/>
                              <a:gd name="T94" fmla="*/ 743 w 4354"/>
                              <a:gd name="T95" fmla="*/ 2875 h 3019"/>
                              <a:gd name="T96" fmla="*/ 699 w 4354"/>
                              <a:gd name="T97" fmla="*/ 2917 h 3019"/>
                              <a:gd name="T98" fmla="*/ 674 w 4354"/>
                              <a:gd name="T99" fmla="*/ 2942 h 3019"/>
                              <a:gd name="T100" fmla="*/ 625 w 4354"/>
                              <a:gd name="T101" fmla="*/ 2993 h 3019"/>
                              <a:gd name="T102" fmla="*/ 600 w 4354"/>
                              <a:gd name="T103" fmla="*/ 3018 h 3019"/>
                              <a:gd name="T104" fmla="*/ 4353 w 4354"/>
                              <a:gd name="T105" fmla="*/ 3018 h 3019"/>
                              <a:gd name="T106" fmla="*/ 4353 w 4354"/>
                              <a:gd name="T107" fmla="*/ 0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4354" h="3019">
                                <a:moveTo>
                                  <a:pt x="4353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72"/>
                                </a:lnTo>
                                <a:lnTo>
                                  <a:pt x="47" y="149"/>
                                </a:lnTo>
                                <a:lnTo>
                                  <a:pt x="75" y="224"/>
                                </a:lnTo>
                                <a:lnTo>
                                  <a:pt x="107" y="298"/>
                                </a:lnTo>
                                <a:lnTo>
                                  <a:pt x="140" y="370"/>
                                </a:lnTo>
                                <a:lnTo>
                                  <a:pt x="177" y="441"/>
                                </a:lnTo>
                                <a:lnTo>
                                  <a:pt x="215" y="510"/>
                                </a:lnTo>
                                <a:lnTo>
                                  <a:pt x="255" y="578"/>
                                </a:lnTo>
                                <a:lnTo>
                                  <a:pt x="298" y="644"/>
                                </a:lnTo>
                                <a:lnTo>
                                  <a:pt x="342" y="709"/>
                                </a:lnTo>
                                <a:lnTo>
                                  <a:pt x="388" y="772"/>
                                </a:lnTo>
                                <a:lnTo>
                                  <a:pt x="435" y="833"/>
                                </a:lnTo>
                                <a:lnTo>
                                  <a:pt x="484" y="892"/>
                                </a:lnTo>
                                <a:lnTo>
                                  <a:pt x="534" y="950"/>
                                </a:lnTo>
                                <a:lnTo>
                                  <a:pt x="585" y="1006"/>
                                </a:lnTo>
                                <a:lnTo>
                                  <a:pt x="637" y="1061"/>
                                </a:lnTo>
                                <a:lnTo>
                                  <a:pt x="690" y="1113"/>
                                </a:lnTo>
                                <a:lnTo>
                                  <a:pt x="743" y="1164"/>
                                </a:lnTo>
                                <a:lnTo>
                                  <a:pt x="797" y="1212"/>
                                </a:lnTo>
                                <a:lnTo>
                                  <a:pt x="852" y="1259"/>
                                </a:lnTo>
                                <a:lnTo>
                                  <a:pt x="907" y="1304"/>
                                </a:lnTo>
                                <a:lnTo>
                                  <a:pt x="961" y="1346"/>
                                </a:lnTo>
                                <a:lnTo>
                                  <a:pt x="1059" y="1418"/>
                                </a:lnTo>
                                <a:lnTo>
                                  <a:pt x="1112" y="1459"/>
                                </a:lnTo>
                                <a:lnTo>
                                  <a:pt x="1167" y="1504"/>
                                </a:lnTo>
                                <a:lnTo>
                                  <a:pt x="1220" y="1554"/>
                                </a:lnTo>
                                <a:lnTo>
                                  <a:pt x="1271" y="1608"/>
                                </a:lnTo>
                                <a:lnTo>
                                  <a:pt x="1317" y="1668"/>
                                </a:lnTo>
                                <a:lnTo>
                                  <a:pt x="1355" y="1733"/>
                                </a:lnTo>
                                <a:lnTo>
                                  <a:pt x="1386" y="1805"/>
                                </a:lnTo>
                                <a:lnTo>
                                  <a:pt x="1405" y="1883"/>
                                </a:lnTo>
                                <a:lnTo>
                                  <a:pt x="1412" y="1969"/>
                                </a:lnTo>
                                <a:lnTo>
                                  <a:pt x="1405" y="2063"/>
                                </a:lnTo>
                                <a:lnTo>
                                  <a:pt x="1388" y="2143"/>
                                </a:lnTo>
                                <a:lnTo>
                                  <a:pt x="1361" y="2218"/>
                                </a:lnTo>
                                <a:lnTo>
                                  <a:pt x="1327" y="2290"/>
                                </a:lnTo>
                                <a:lnTo>
                                  <a:pt x="1286" y="2357"/>
                                </a:lnTo>
                                <a:lnTo>
                                  <a:pt x="1240" y="2421"/>
                                </a:lnTo>
                                <a:lnTo>
                                  <a:pt x="1189" y="2482"/>
                                </a:lnTo>
                                <a:lnTo>
                                  <a:pt x="1134" y="2539"/>
                                </a:lnTo>
                                <a:lnTo>
                                  <a:pt x="1077" y="2593"/>
                                </a:lnTo>
                                <a:lnTo>
                                  <a:pt x="1019" y="2645"/>
                                </a:lnTo>
                                <a:lnTo>
                                  <a:pt x="960" y="2695"/>
                                </a:lnTo>
                                <a:lnTo>
                                  <a:pt x="846" y="2788"/>
                                </a:lnTo>
                                <a:lnTo>
                                  <a:pt x="792" y="2832"/>
                                </a:lnTo>
                                <a:lnTo>
                                  <a:pt x="743" y="2875"/>
                                </a:lnTo>
                                <a:lnTo>
                                  <a:pt x="699" y="2917"/>
                                </a:lnTo>
                                <a:lnTo>
                                  <a:pt x="674" y="2942"/>
                                </a:lnTo>
                                <a:lnTo>
                                  <a:pt x="625" y="2993"/>
                                </a:lnTo>
                                <a:lnTo>
                                  <a:pt x="600" y="3018"/>
                                </a:lnTo>
                                <a:lnTo>
                                  <a:pt x="4353" y="3018"/>
                                </a:lnTo>
                                <a:lnTo>
                                  <a:pt x="4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7" descr="decorative element"/>
                        <wps:cNvSpPr>
                          <a:spLocks/>
                        </wps:cNvSpPr>
                        <wps:spPr bwMode="auto">
                          <a:xfrm>
                            <a:off x="5402580" y="0"/>
                            <a:ext cx="2373630" cy="1917065"/>
                          </a:xfrm>
                          <a:custGeom>
                            <a:avLst/>
                            <a:gdLst>
                              <a:gd name="T0" fmla="*/ 3737 w 3738"/>
                              <a:gd name="T1" fmla="*/ 0 h 3019"/>
                              <a:gd name="T2" fmla="*/ 0 w 3738"/>
                              <a:gd name="T3" fmla="*/ 0 h 3019"/>
                              <a:gd name="T4" fmla="*/ 6 w 3738"/>
                              <a:gd name="T5" fmla="*/ 17 h 3019"/>
                              <a:gd name="T6" fmla="*/ 10 w 3738"/>
                              <a:gd name="T7" fmla="*/ 28 h 3019"/>
                              <a:gd name="T8" fmla="*/ 14 w 3738"/>
                              <a:gd name="T9" fmla="*/ 39 h 3019"/>
                              <a:gd name="T10" fmla="*/ 47 w 3738"/>
                              <a:gd name="T11" fmla="*/ 124 h 3019"/>
                              <a:gd name="T12" fmla="*/ 84 w 3738"/>
                              <a:gd name="T13" fmla="*/ 205 h 3019"/>
                              <a:gd name="T14" fmla="*/ 122 w 3738"/>
                              <a:gd name="T15" fmla="*/ 284 h 3019"/>
                              <a:gd name="T16" fmla="*/ 163 w 3738"/>
                              <a:gd name="T17" fmla="*/ 359 h 3019"/>
                              <a:gd name="T18" fmla="*/ 206 w 3738"/>
                              <a:gd name="T19" fmla="*/ 431 h 3019"/>
                              <a:gd name="T20" fmla="*/ 251 w 3738"/>
                              <a:gd name="T21" fmla="*/ 500 h 3019"/>
                              <a:gd name="T22" fmla="*/ 298 w 3738"/>
                              <a:gd name="T23" fmla="*/ 566 h 3019"/>
                              <a:gd name="T24" fmla="*/ 347 w 3738"/>
                              <a:gd name="T25" fmla="*/ 629 h 3019"/>
                              <a:gd name="T26" fmla="*/ 398 w 3738"/>
                              <a:gd name="T27" fmla="*/ 688 h 3019"/>
                              <a:gd name="T28" fmla="*/ 450 w 3738"/>
                              <a:gd name="T29" fmla="*/ 745 h 3019"/>
                              <a:gd name="T30" fmla="*/ 504 w 3738"/>
                              <a:gd name="T31" fmla="*/ 798 h 3019"/>
                              <a:gd name="T32" fmla="*/ 559 w 3738"/>
                              <a:gd name="T33" fmla="*/ 847 h 3019"/>
                              <a:gd name="T34" fmla="*/ 615 w 3738"/>
                              <a:gd name="T35" fmla="*/ 894 h 3019"/>
                              <a:gd name="T36" fmla="*/ 673 w 3738"/>
                              <a:gd name="T37" fmla="*/ 937 h 3019"/>
                              <a:gd name="T38" fmla="*/ 731 w 3738"/>
                              <a:gd name="T39" fmla="*/ 977 h 3019"/>
                              <a:gd name="T40" fmla="*/ 799 w 3738"/>
                              <a:gd name="T41" fmla="*/ 1018 h 3019"/>
                              <a:gd name="T42" fmla="*/ 867 w 3738"/>
                              <a:gd name="T43" fmla="*/ 1056 h 3019"/>
                              <a:gd name="T44" fmla="*/ 935 w 3738"/>
                              <a:gd name="T45" fmla="*/ 1091 h 3019"/>
                              <a:gd name="T46" fmla="*/ 1004 w 3738"/>
                              <a:gd name="T47" fmla="*/ 1125 h 3019"/>
                              <a:gd name="T48" fmla="*/ 1143 w 3738"/>
                              <a:gd name="T49" fmla="*/ 1192 h 3019"/>
                              <a:gd name="T50" fmla="*/ 1212 w 3738"/>
                              <a:gd name="T51" fmla="*/ 1226 h 3019"/>
                              <a:gd name="T52" fmla="*/ 1281 w 3738"/>
                              <a:gd name="T53" fmla="*/ 1261 h 3019"/>
                              <a:gd name="T54" fmla="*/ 1349 w 3738"/>
                              <a:gd name="T55" fmla="*/ 1299 h 3019"/>
                              <a:gd name="T56" fmla="*/ 1416 w 3738"/>
                              <a:gd name="T57" fmla="*/ 1340 h 3019"/>
                              <a:gd name="T58" fmla="*/ 1482 w 3738"/>
                              <a:gd name="T59" fmla="*/ 1384 h 3019"/>
                              <a:gd name="T60" fmla="*/ 1547 w 3738"/>
                              <a:gd name="T61" fmla="*/ 1433 h 3019"/>
                              <a:gd name="T62" fmla="*/ 1611 w 3738"/>
                              <a:gd name="T63" fmla="*/ 1488 h 3019"/>
                              <a:gd name="T64" fmla="*/ 1658 w 3738"/>
                              <a:gd name="T65" fmla="*/ 1537 h 3019"/>
                              <a:gd name="T66" fmla="*/ 1698 w 3738"/>
                              <a:gd name="T67" fmla="*/ 1589 h 3019"/>
                              <a:gd name="T68" fmla="*/ 1729 w 3738"/>
                              <a:gd name="T69" fmla="*/ 1644 h 3019"/>
                              <a:gd name="T70" fmla="*/ 1752 w 3738"/>
                              <a:gd name="T71" fmla="*/ 1701 h 3019"/>
                              <a:gd name="T72" fmla="*/ 1769 w 3738"/>
                              <a:gd name="T73" fmla="*/ 1761 h 3019"/>
                              <a:gd name="T74" fmla="*/ 1778 w 3738"/>
                              <a:gd name="T75" fmla="*/ 1823 h 3019"/>
                              <a:gd name="T76" fmla="*/ 1782 w 3738"/>
                              <a:gd name="T77" fmla="*/ 1886 h 3019"/>
                              <a:gd name="T78" fmla="*/ 1779 w 3738"/>
                              <a:gd name="T79" fmla="*/ 1951 h 3019"/>
                              <a:gd name="T80" fmla="*/ 1771 w 3738"/>
                              <a:gd name="T81" fmla="*/ 2016 h 3019"/>
                              <a:gd name="T82" fmla="*/ 1759 w 3738"/>
                              <a:gd name="T83" fmla="*/ 2083 h 3019"/>
                              <a:gd name="T84" fmla="*/ 1741 w 3738"/>
                              <a:gd name="T85" fmla="*/ 2151 h 3019"/>
                              <a:gd name="T86" fmla="*/ 1719 w 3738"/>
                              <a:gd name="T87" fmla="*/ 2218 h 3019"/>
                              <a:gd name="T88" fmla="*/ 1694 w 3738"/>
                              <a:gd name="T89" fmla="*/ 2286 h 3019"/>
                              <a:gd name="T90" fmla="*/ 1666 w 3738"/>
                              <a:gd name="T91" fmla="*/ 2354 h 3019"/>
                              <a:gd name="T92" fmla="*/ 1634 w 3738"/>
                              <a:gd name="T93" fmla="*/ 2422 h 3019"/>
                              <a:gd name="T94" fmla="*/ 1600 w 3738"/>
                              <a:gd name="T95" fmla="*/ 2489 h 3019"/>
                              <a:gd name="T96" fmla="*/ 1565 w 3738"/>
                              <a:gd name="T97" fmla="*/ 2554 h 3019"/>
                              <a:gd name="T98" fmla="*/ 1527 w 3738"/>
                              <a:gd name="T99" fmla="*/ 2619 h 3019"/>
                              <a:gd name="T100" fmla="*/ 1489 w 3738"/>
                              <a:gd name="T101" fmla="*/ 2683 h 3019"/>
                              <a:gd name="T102" fmla="*/ 1450 w 3738"/>
                              <a:gd name="T103" fmla="*/ 2744 h 3019"/>
                              <a:gd name="T104" fmla="*/ 1411 w 3738"/>
                              <a:gd name="T105" fmla="*/ 2804 h 3019"/>
                              <a:gd name="T106" fmla="*/ 1372 w 3738"/>
                              <a:gd name="T107" fmla="*/ 2861 h 3019"/>
                              <a:gd name="T108" fmla="*/ 1334 w 3738"/>
                              <a:gd name="T109" fmla="*/ 2917 h 3019"/>
                              <a:gd name="T110" fmla="*/ 1296 w 3738"/>
                              <a:gd name="T111" fmla="*/ 2969 h 3019"/>
                              <a:gd name="T112" fmla="*/ 1261 w 3738"/>
                              <a:gd name="T113" fmla="*/ 3018 h 3019"/>
                              <a:gd name="T114" fmla="*/ 3737 w 3738"/>
                              <a:gd name="T115" fmla="*/ 3018 h 3019"/>
                              <a:gd name="T116" fmla="*/ 3737 w 3738"/>
                              <a:gd name="T117" fmla="*/ 0 h 30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3738" h="3019">
                                <a:moveTo>
                                  <a:pt x="3737" y="0"/>
                                </a:moveTo>
                                <a:lnTo>
                                  <a:pt x="0" y="0"/>
                                </a:lnTo>
                                <a:lnTo>
                                  <a:pt x="6" y="17"/>
                                </a:lnTo>
                                <a:lnTo>
                                  <a:pt x="10" y="28"/>
                                </a:lnTo>
                                <a:lnTo>
                                  <a:pt x="14" y="39"/>
                                </a:lnTo>
                                <a:lnTo>
                                  <a:pt x="47" y="124"/>
                                </a:lnTo>
                                <a:lnTo>
                                  <a:pt x="84" y="205"/>
                                </a:lnTo>
                                <a:lnTo>
                                  <a:pt x="122" y="284"/>
                                </a:lnTo>
                                <a:lnTo>
                                  <a:pt x="163" y="359"/>
                                </a:lnTo>
                                <a:lnTo>
                                  <a:pt x="206" y="431"/>
                                </a:lnTo>
                                <a:lnTo>
                                  <a:pt x="251" y="500"/>
                                </a:lnTo>
                                <a:lnTo>
                                  <a:pt x="298" y="566"/>
                                </a:lnTo>
                                <a:lnTo>
                                  <a:pt x="347" y="629"/>
                                </a:lnTo>
                                <a:lnTo>
                                  <a:pt x="398" y="688"/>
                                </a:lnTo>
                                <a:lnTo>
                                  <a:pt x="450" y="745"/>
                                </a:lnTo>
                                <a:lnTo>
                                  <a:pt x="504" y="798"/>
                                </a:lnTo>
                                <a:lnTo>
                                  <a:pt x="559" y="847"/>
                                </a:lnTo>
                                <a:lnTo>
                                  <a:pt x="615" y="894"/>
                                </a:lnTo>
                                <a:lnTo>
                                  <a:pt x="673" y="937"/>
                                </a:lnTo>
                                <a:lnTo>
                                  <a:pt x="731" y="977"/>
                                </a:lnTo>
                                <a:lnTo>
                                  <a:pt x="799" y="1018"/>
                                </a:lnTo>
                                <a:lnTo>
                                  <a:pt x="867" y="1056"/>
                                </a:lnTo>
                                <a:lnTo>
                                  <a:pt x="935" y="1091"/>
                                </a:lnTo>
                                <a:lnTo>
                                  <a:pt x="1004" y="1125"/>
                                </a:lnTo>
                                <a:lnTo>
                                  <a:pt x="1143" y="1192"/>
                                </a:lnTo>
                                <a:lnTo>
                                  <a:pt x="1212" y="1226"/>
                                </a:lnTo>
                                <a:lnTo>
                                  <a:pt x="1281" y="1261"/>
                                </a:lnTo>
                                <a:lnTo>
                                  <a:pt x="1349" y="1299"/>
                                </a:lnTo>
                                <a:lnTo>
                                  <a:pt x="1416" y="1340"/>
                                </a:lnTo>
                                <a:lnTo>
                                  <a:pt x="1482" y="1384"/>
                                </a:lnTo>
                                <a:lnTo>
                                  <a:pt x="1547" y="1433"/>
                                </a:lnTo>
                                <a:lnTo>
                                  <a:pt x="1611" y="1488"/>
                                </a:lnTo>
                                <a:lnTo>
                                  <a:pt x="1658" y="1537"/>
                                </a:lnTo>
                                <a:lnTo>
                                  <a:pt x="1698" y="1589"/>
                                </a:lnTo>
                                <a:lnTo>
                                  <a:pt x="1729" y="1644"/>
                                </a:lnTo>
                                <a:lnTo>
                                  <a:pt x="1752" y="1701"/>
                                </a:lnTo>
                                <a:lnTo>
                                  <a:pt x="1769" y="1761"/>
                                </a:lnTo>
                                <a:lnTo>
                                  <a:pt x="1778" y="1823"/>
                                </a:lnTo>
                                <a:lnTo>
                                  <a:pt x="1782" y="1886"/>
                                </a:lnTo>
                                <a:lnTo>
                                  <a:pt x="1779" y="1951"/>
                                </a:lnTo>
                                <a:lnTo>
                                  <a:pt x="1771" y="2016"/>
                                </a:lnTo>
                                <a:lnTo>
                                  <a:pt x="1759" y="2083"/>
                                </a:lnTo>
                                <a:lnTo>
                                  <a:pt x="1741" y="2151"/>
                                </a:lnTo>
                                <a:lnTo>
                                  <a:pt x="1719" y="2218"/>
                                </a:lnTo>
                                <a:lnTo>
                                  <a:pt x="1694" y="2286"/>
                                </a:lnTo>
                                <a:lnTo>
                                  <a:pt x="1666" y="2354"/>
                                </a:lnTo>
                                <a:lnTo>
                                  <a:pt x="1634" y="2422"/>
                                </a:lnTo>
                                <a:lnTo>
                                  <a:pt x="1600" y="2489"/>
                                </a:lnTo>
                                <a:lnTo>
                                  <a:pt x="1565" y="2554"/>
                                </a:lnTo>
                                <a:lnTo>
                                  <a:pt x="1527" y="2619"/>
                                </a:lnTo>
                                <a:lnTo>
                                  <a:pt x="1489" y="2683"/>
                                </a:lnTo>
                                <a:lnTo>
                                  <a:pt x="1450" y="2744"/>
                                </a:lnTo>
                                <a:lnTo>
                                  <a:pt x="1411" y="2804"/>
                                </a:lnTo>
                                <a:lnTo>
                                  <a:pt x="1372" y="2861"/>
                                </a:lnTo>
                                <a:lnTo>
                                  <a:pt x="1334" y="2917"/>
                                </a:lnTo>
                                <a:lnTo>
                                  <a:pt x="1296" y="2969"/>
                                </a:lnTo>
                                <a:lnTo>
                                  <a:pt x="1261" y="3018"/>
                                </a:lnTo>
                                <a:lnTo>
                                  <a:pt x="3737" y="3018"/>
                                </a:lnTo>
                                <a:lnTo>
                                  <a:pt x="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8" descr="decorative element"/>
                        <wps:cNvSpPr>
                          <a:spLocks/>
                        </wps:cNvSpPr>
                        <wps:spPr bwMode="auto">
                          <a:xfrm>
                            <a:off x="6324600" y="0"/>
                            <a:ext cx="1449705" cy="1916430"/>
                          </a:xfrm>
                          <a:custGeom>
                            <a:avLst/>
                            <a:gdLst>
                              <a:gd name="T0" fmla="*/ 2282 w 2283"/>
                              <a:gd name="T1" fmla="*/ 0 h 3018"/>
                              <a:gd name="T2" fmla="*/ 0 w 2283"/>
                              <a:gd name="T3" fmla="*/ 0 h 3018"/>
                              <a:gd name="T4" fmla="*/ 7 w 2283"/>
                              <a:gd name="T5" fmla="*/ 91 h 3018"/>
                              <a:gd name="T6" fmla="*/ 20 w 2283"/>
                              <a:gd name="T7" fmla="*/ 181 h 3018"/>
                              <a:gd name="T8" fmla="*/ 38 w 2283"/>
                              <a:gd name="T9" fmla="*/ 265 h 3018"/>
                              <a:gd name="T10" fmla="*/ 60 w 2283"/>
                              <a:gd name="T11" fmla="*/ 343 h 3018"/>
                              <a:gd name="T12" fmla="*/ 86 w 2283"/>
                              <a:gd name="T13" fmla="*/ 417 h 3018"/>
                              <a:gd name="T14" fmla="*/ 116 w 2283"/>
                              <a:gd name="T15" fmla="*/ 485 h 3018"/>
                              <a:gd name="T16" fmla="*/ 150 w 2283"/>
                              <a:gd name="T17" fmla="*/ 548 h 3018"/>
                              <a:gd name="T18" fmla="*/ 188 w 2283"/>
                              <a:gd name="T19" fmla="*/ 606 h 3018"/>
                              <a:gd name="T20" fmla="*/ 228 w 2283"/>
                              <a:gd name="T21" fmla="*/ 660 h 3018"/>
                              <a:gd name="T22" fmla="*/ 272 w 2283"/>
                              <a:gd name="T23" fmla="*/ 710 h 3018"/>
                              <a:gd name="T24" fmla="*/ 319 w 2283"/>
                              <a:gd name="T25" fmla="*/ 756 h 3018"/>
                              <a:gd name="T26" fmla="*/ 369 w 2283"/>
                              <a:gd name="T27" fmla="*/ 799 h 3018"/>
                              <a:gd name="T28" fmla="*/ 420 w 2283"/>
                              <a:gd name="T29" fmla="*/ 838 h 3018"/>
                              <a:gd name="T30" fmla="*/ 474 w 2283"/>
                              <a:gd name="T31" fmla="*/ 874 h 3018"/>
                              <a:gd name="T32" fmla="*/ 530 w 2283"/>
                              <a:gd name="T33" fmla="*/ 907 h 3018"/>
                              <a:gd name="T34" fmla="*/ 588 w 2283"/>
                              <a:gd name="T35" fmla="*/ 937 h 3018"/>
                              <a:gd name="T36" fmla="*/ 647 w 2283"/>
                              <a:gd name="T37" fmla="*/ 965 h 3018"/>
                              <a:gd name="T38" fmla="*/ 708 w 2283"/>
                              <a:gd name="T39" fmla="*/ 990 h 3018"/>
                              <a:gd name="T40" fmla="*/ 769 w 2283"/>
                              <a:gd name="T41" fmla="*/ 1014 h 3018"/>
                              <a:gd name="T42" fmla="*/ 831 w 2283"/>
                              <a:gd name="T43" fmla="*/ 1036 h 3018"/>
                              <a:gd name="T44" fmla="*/ 894 w 2283"/>
                              <a:gd name="T45" fmla="*/ 1057 h 3018"/>
                              <a:gd name="T46" fmla="*/ 957 w 2283"/>
                              <a:gd name="T47" fmla="*/ 1076 h 3018"/>
                              <a:gd name="T48" fmla="*/ 1021 w 2283"/>
                              <a:gd name="T49" fmla="*/ 1094 h 3018"/>
                              <a:gd name="T50" fmla="*/ 1331 w 2283"/>
                              <a:gd name="T51" fmla="*/ 1181 h 3018"/>
                              <a:gd name="T52" fmla="*/ 1390 w 2283"/>
                              <a:gd name="T53" fmla="*/ 1199 h 3018"/>
                              <a:gd name="T54" fmla="*/ 1448 w 2283"/>
                              <a:gd name="T55" fmla="*/ 1218 h 3018"/>
                              <a:gd name="T56" fmla="*/ 1500 w 2283"/>
                              <a:gd name="T57" fmla="*/ 1242 h 3018"/>
                              <a:gd name="T58" fmla="*/ 1552 w 2283"/>
                              <a:gd name="T59" fmla="*/ 1276 h 3018"/>
                              <a:gd name="T60" fmla="*/ 1601 w 2283"/>
                              <a:gd name="T61" fmla="*/ 1322 h 3018"/>
                              <a:gd name="T62" fmla="*/ 1646 w 2283"/>
                              <a:gd name="T63" fmla="*/ 1376 h 3018"/>
                              <a:gd name="T64" fmla="*/ 1686 w 2283"/>
                              <a:gd name="T65" fmla="*/ 1439 h 3018"/>
                              <a:gd name="T66" fmla="*/ 1718 w 2283"/>
                              <a:gd name="T67" fmla="*/ 1510 h 3018"/>
                              <a:gd name="T68" fmla="*/ 1741 w 2283"/>
                              <a:gd name="T69" fmla="*/ 1587 h 3018"/>
                              <a:gd name="T70" fmla="*/ 1753 w 2283"/>
                              <a:gd name="T71" fmla="*/ 1670 h 3018"/>
                              <a:gd name="T72" fmla="*/ 1753 w 2283"/>
                              <a:gd name="T73" fmla="*/ 1757 h 3018"/>
                              <a:gd name="T74" fmla="*/ 1742 w 2283"/>
                              <a:gd name="T75" fmla="*/ 1843 h 3018"/>
                              <a:gd name="T76" fmla="*/ 1723 w 2283"/>
                              <a:gd name="T77" fmla="*/ 1924 h 3018"/>
                              <a:gd name="T78" fmla="*/ 1697 w 2283"/>
                              <a:gd name="T79" fmla="*/ 2002 h 3018"/>
                              <a:gd name="T80" fmla="*/ 1665 w 2283"/>
                              <a:gd name="T81" fmla="*/ 2077 h 3018"/>
                              <a:gd name="T82" fmla="*/ 1627 w 2283"/>
                              <a:gd name="T83" fmla="*/ 2149 h 3018"/>
                              <a:gd name="T84" fmla="*/ 1585 w 2283"/>
                              <a:gd name="T85" fmla="*/ 2217 h 3018"/>
                              <a:gd name="T86" fmla="*/ 1540 w 2283"/>
                              <a:gd name="T87" fmla="*/ 2283 h 3018"/>
                              <a:gd name="T88" fmla="*/ 1492 w 2283"/>
                              <a:gd name="T89" fmla="*/ 2346 h 3018"/>
                              <a:gd name="T90" fmla="*/ 1442 w 2283"/>
                              <a:gd name="T91" fmla="*/ 2406 h 3018"/>
                              <a:gd name="T92" fmla="*/ 1391 w 2283"/>
                              <a:gd name="T93" fmla="*/ 2464 h 3018"/>
                              <a:gd name="T94" fmla="*/ 1340 w 2283"/>
                              <a:gd name="T95" fmla="*/ 2520 h 3018"/>
                              <a:gd name="T96" fmla="*/ 1241 w 2283"/>
                              <a:gd name="T97" fmla="*/ 2625 h 3018"/>
                              <a:gd name="T98" fmla="*/ 1194 w 2283"/>
                              <a:gd name="T99" fmla="*/ 2675 h 3018"/>
                              <a:gd name="T100" fmla="*/ 1152 w 2283"/>
                              <a:gd name="T101" fmla="*/ 2723 h 3018"/>
                              <a:gd name="T102" fmla="*/ 1104 w 2283"/>
                              <a:gd name="T103" fmla="*/ 2778 h 3018"/>
                              <a:gd name="T104" fmla="*/ 1058 w 2283"/>
                              <a:gd name="T105" fmla="*/ 2836 h 3018"/>
                              <a:gd name="T106" fmla="*/ 1012 w 2283"/>
                              <a:gd name="T107" fmla="*/ 2894 h 3018"/>
                              <a:gd name="T108" fmla="*/ 968 w 2283"/>
                              <a:gd name="T109" fmla="*/ 2955 h 3018"/>
                              <a:gd name="T110" fmla="*/ 926 w 2283"/>
                              <a:gd name="T111" fmla="*/ 3018 h 3018"/>
                              <a:gd name="T112" fmla="*/ 2282 w 2283"/>
                              <a:gd name="T113" fmla="*/ 3018 h 3018"/>
                              <a:gd name="T114" fmla="*/ 2282 w 2283"/>
                              <a:gd name="T115" fmla="*/ 0 h 3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2283" h="3018">
                                <a:moveTo>
                                  <a:pt x="2282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91"/>
                                </a:lnTo>
                                <a:lnTo>
                                  <a:pt x="20" y="181"/>
                                </a:lnTo>
                                <a:lnTo>
                                  <a:pt x="38" y="265"/>
                                </a:lnTo>
                                <a:lnTo>
                                  <a:pt x="60" y="343"/>
                                </a:lnTo>
                                <a:lnTo>
                                  <a:pt x="86" y="417"/>
                                </a:lnTo>
                                <a:lnTo>
                                  <a:pt x="116" y="485"/>
                                </a:lnTo>
                                <a:lnTo>
                                  <a:pt x="150" y="548"/>
                                </a:lnTo>
                                <a:lnTo>
                                  <a:pt x="188" y="606"/>
                                </a:lnTo>
                                <a:lnTo>
                                  <a:pt x="228" y="660"/>
                                </a:lnTo>
                                <a:lnTo>
                                  <a:pt x="272" y="710"/>
                                </a:lnTo>
                                <a:lnTo>
                                  <a:pt x="319" y="756"/>
                                </a:lnTo>
                                <a:lnTo>
                                  <a:pt x="369" y="799"/>
                                </a:lnTo>
                                <a:lnTo>
                                  <a:pt x="420" y="838"/>
                                </a:lnTo>
                                <a:lnTo>
                                  <a:pt x="474" y="874"/>
                                </a:lnTo>
                                <a:lnTo>
                                  <a:pt x="530" y="907"/>
                                </a:lnTo>
                                <a:lnTo>
                                  <a:pt x="588" y="937"/>
                                </a:lnTo>
                                <a:lnTo>
                                  <a:pt x="647" y="965"/>
                                </a:lnTo>
                                <a:lnTo>
                                  <a:pt x="708" y="990"/>
                                </a:lnTo>
                                <a:lnTo>
                                  <a:pt x="769" y="1014"/>
                                </a:lnTo>
                                <a:lnTo>
                                  <a:pt x="831" y="1036"/>
                                </a:lnTo>
                                <a:lnTo>
                                  <a:pt x="894" y="1057"/>
                                </a:lnTo>
                                <a:lnTo>
                                  <a:pt x="957" y="1076"/>
                                </a:lnTo>
                                <a:lnTo>
                                  <a:pt x="1021" y="1094"/>
                                </a:lnTo>
                                <a:lnTo>
                                  <a:pt x="1331" y="1181"/>
                                </a:lnTo>
                                <a:lnTo>
                                  <a:pt x="1390" y="1199"/>
                                </a:lnTo>
                                <a:lnTo>
                                  <a:pt x="1448" y="1218"/>
                                </a:lnTo>
                                <a:lnTo>
                                  <a:pt x="1500" y="1242"/>
                                </a:lnTo>
                                <a:lnTo>
                                  <a:pt x="1552" y="1276"/>
                                </a:lnTo>
                                <a:lnTo>
                                  <a:pt x="1601" y="1322"/>
                                </a:lnTo>
                                <a:lnTo>
                                  <a:pt x="1646" y="1376"/>
                                </a:lnTo>
                                <a:lnTo>
                                  <a:pt x="1686" y="1439"/>
                                </a:lnTo>
                                <a:lnTo>
                                  <a:pt x="1718" y="1510"/>
                                </a:lnTo>
                                <a:lnTo>
                                  <a:pt x="1741" y="1587"/>
                                </a:lnTo>
                                <a:lnTo>
                                  <a:pt x="1753" y="1670"/>
                                </a:lnTo>
                                <a:lnTo>
                                  <a:pt x="1753" y="1757"/>
                                </a:lnTo>
                                <a:lnTo>
                                  <a:pt x="1742" y="1843"/>
                                </a:lnTo>
                                <a:lnTo>
                                  <a:pt x="1723" y="1924"/>
                                </a:lnTo>
                                <a:lnTo>
                                  <a:pt x="1697" y="2002"/>
                                </a:lnTo>
                                <a:lnTo>
                                  <a:pt x="1665" y="2077"/>
                                </a:lnTo>
                                <a:lnTo>
                                  <a:pt x="1627" y="2149"/>
                                </a:lnTo>
                                <a:lnTo>
                                  <a:pt x="1585" y="2217"/>
                                </a:lnTo>
                                <a:lnTo>
                                  <a:pt x="1540" y="2283"/>
                                </a:lnTo>
                                <a:lnTo>
                                  <a:pt x="1492" y="2346"/>
                                </a:lnTo>
                                <a:lnTo>
                                  <a:pt x="1442" y="2406"/>
                                </a:lnTo>
                                <a:lnTo>
                                  <a:pt x="1391" y="2464"/>
                                </a:lnTo>
                                <a:lnTo>
                                  <a:pt x="1340" y="2520"/>
                                </a:lnTo>
                                <a:lnTo>
                                  <a:pt x="1241" y="2625"/>
                                </a:lnTo>
                                <a:lnTo>
                                  <a:pt x="1194" y="2675"/>
                                </a:lnTo>
                                <a:lnTo>
                                  <a:pt x="1152" y="2723"/>
                                </a:lnTo>
                                <a:lnTo>
                                  <a:pt x="1104" y="2778"/>
                                </a:lnTo>
                                <a:lnTo>
                                  <a:pt x="1058" y="2836"/>
                                </a:lnTo>
                                <a:lnTo>
                                  <a:pt x="1012" y="2894"/>
                                </a:lnTo>
                                <a:lnTo>
                                  <a:pt x="968" y="2955"/>
                                </a:lnTo>
                                <a:lnTo>
                                  <a:pt x="926" y="3018"/>
                                </a:lnTo>
                                <a:lnTo>
                                  <a:pt x="2282" y="3018"/>
                                </a:lnTo>
                                <a:lnTo>
                                  <a:pt x="2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" name="Group 1" descr="decorative element"/>
                        <wpg:cNvGrpSpPr/>
                        <wpg:grpSpPr>
                          <a:xfrm>
                            <a:off x="5219700" y="7025640"/>
                            <a:ext cx="2557780" cy="3039110"/>
                            <a:chOff x="0" y="0"/>
                            <a:chExt cx="2557780" cy="3039110"/>
                          </a:xfr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g:grpSpPr>
                        <wps:wsp>
                          <wps:cNvPr id="213" name="Circle"/>
                          <wps:cNvSpPr/>
                          <wps:spPr>
                            <a:xfrm>
                              <a:off x="2349500" y="1752600"/>
                              <a:ext cx="101600" cy="1016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4" name="Circle"/>
                          <wps:cNvSpPr/>
                          <wps:spPr>
                            <a:xfrm>
                              <a:off x="2489200" y="3937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5" name="Circle"/>
                          <wps:cNvSpPr/>
                          <wps:spPr>
                            <a:xfrm>
                              <a:off x="2362200" y="13716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6" name="Circle"/>
                          <wps:cNvSpPr/>
                          <wps:spPr>
                            <a:xfrm>
                              <a:off x="2374900" y="9779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7" name="Circle"/>
                          <wps:cNvSpPr/>
                          <wps:spPr>
                            <a:xfrm>
                              <a:off x="2387600" y="596900"/>
                              <a:ext cx="20320" cy="203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8" name="Circle"/>
                          <wps:cNvSpPr/>
                          <wps:spPr>
                            <a:xfrm>
                              <a:off x="2400300" y="2032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9" name="Circle"/>
                          <wps:cNvSpPr/>
                          <wps:spPr>
                            <a:xfrm>
                              <a:off x="2501900" y="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0" name="Circle"/>
                          <wps:cNvSpPr/>
                          <wps:spPr>
                            <a:xfrm>
                              <a:off x="2463800" y="1168400"/>
                              <a:ext cx="58420" cy="584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1" name="Circle"/>
                          <wps:cNvSpPr/>
                          <wps:spPr>
                            <a:xfrm>
                              <a:off x="2451100" y="1549400"/>
                              <a:ext cx="91440" cy="914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2" name="Circle"/>
                          <wps:cNvSpPr/>
                          <wps:spPr>
                            <a:xfrm>
                              <a:off x="2476500" y="7874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3" name="Line"/>
                          <wps:cNvCnPr/>
                          <wps:spPr>
                            <a:xfrm>
                              <a:off x="2298700" y="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24" name="Circle"/>
                          <wps:cNvSpPr/>
                          <wps:spPr>
                            <a:xfrm>
                              <a:off x="2171700" y="13716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5" name="Circle"/>
                          <wps:cNvSpPr/>
                          <wps:spPr>
                            <a:xfrm>
                              <a:off x="2286000" y="3937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6" name="Circle"/>
                          <wps:cNvSpPr/>
                          <wps:spPr>
                            <a:xfrm>
                              <a:off x="2235200" y="1943100"/>
                              <a:ext cx="119380" cy="1193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7" name="Circle"/>
                          <wps:cNvSpPr/>
                          <wps:spPr>
                            <a:xfrm>
                              <a:off x="2184400" y="9779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8" name="Circle"/>
                          <wps:cNvSpPr/>
                          <wps:spPr>
                            <a:xfrm>
                              <a:off x="2184400" y="5969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29" name="Circle"/>
                          <wps:cNvSpPr/>
                          <wps:spPr>
                            <a:xfrm>
                              <a:off x="2146300" y="1752600"/>
                              <a:ext cx="93981" cy="939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0" name="Circle"/>
                          <wps:cNvSpPr/>
                          <wps:spPr>
                            <a:xfrm>
                              <a:off x="2260600" y="15621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1" name="Circle"/>
                          <wps:cNvSpPr/>
                          <wps:spPr>
                            <a:xfrm>
                              <a:off x="2273300" y="11684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2" name="Shape"/>
                          <wps:cNvSpPr/>
                          <wps:spPr>
                            <a:xfrm>
                              <a:off x="2438399" y="1930399"/>
                              <a:ext cx="118112" cy="1270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1613" y="21600"/>
                                  </a:moveTo>
                                  <a:cubicBezTo>
                                    <a:pt x="15794" y="21600"/>
                                    <a:pt x="19510" y="19440"/>
                                    <a:pt x="21600" y="16200"/>
                                  </a:cubicBezTo>
                                  <a:lnTo>
                                    <a:pt x="21600" y="5400"/>
                                  </a:lnTo>
                                  <a:cubicBezTo>
                                    <a:pt x="19510" y="2160"/>
                                    <a:pt x="15794" y="0"/>
                                    <a:pt x="11613" y="0"/>
                                  </a:cubicBezTo>
                                  <a:cubicBezTo>
                                    <a:pt x="5110" y="0"/>
                                    <a:pt x="0" y="4752"/>
                                    <a:pt x="0" y="10800"/>
                                  </a:cubicBezTo>
                                  <a:cubicBezTo>
                                    <a:pt x="0" y="16848"/>
                                    <a:pt x="5110" y="21600"/>
                                    <a:pt x="11613" y="216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3" name="Circle"/>
                          <wps:cNvSpPr/>
                          <wps:spPr>
                            <a:xfrm>
                              <a:off x="2286000" y="787400"/>
                              <a:ext cx="30481" cy="304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4" name="Circle"/>
                          <wps:cNvSpPr/>
                          <wps:spPr>
                            <a:xfrm>
                              <a:off x="2197100" y="2032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5" name="Circle"/>
                          <wps:cNvSpPr/>
                          <wps:spPr>
                            <a:xfrm>
                              <a:off x="1739900" y="2540000"/>
                              <a:ext cx="119380" cy="1193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6" name="Circle"/>
                          <wps:cNvSpPr/>
                          <wps:spPr>
                            <a:xfrm>
                              <a:off x="1828800" y="2717800"/>
                              <a:ext cx="147320" cy="147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7" name="Circle"/>
                          <wps:cNvSpPr/>
                          <wps:spPr>
                            <a:xfrm>
                              <a:off x="1930400" y="2527300"/>
                              <a:ext cx="137161" cy="1371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8" name="Circle"/>
                          <wps:cNvSpPr/>
                          <wps:spPr>
                            <a:xfrm>
                              <a:off x="2133600" y="21336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39" name="Circle"/>
                          <wps:cNvSpPr/>
                          <wps:spPr>
                            <a:xfrm>
                              <a:off x="2032000" y="2324100"/>
                              <a:ext cx="139700" cy="139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0" name="Shape"/>
                          <wps:cNvSpPr/>
                          <wps:spPr>
                            <a:xfrm>
                              <a:off x="1739900" y="2933700"/>
                              <a:ext cx="132081" cy="10541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3533"/>
                                  </a:moveTo>
                                  <a:cubicBezTo>
                                    <a:pt x="21600" y="5986"/>
                                    <a:pt x="16823" y="0"/>
                                    <a:pt x="10800" y="0"/>
                                  </a:cubicBezTo>
                                  <a:cubicBezTo>
                                    <a:pt x="4777" y="0"/>
                                    <a:pt x="0" y="5985"/>
                                    <a:pt x="0" y="13533"/>
                                  </a:cubicBezTo>
                                  <a:cubicBezTo>
                                    <a:pt x="0" y="16655"/>
                                    <a:pt x="831" y="19518"/>
                                    <a:pt x="2285" y="21600"/>
                                  </a:cubicBezTo>
                                  <a:lnTo>
                                    <a:pt x="19523" y="21600"/>
                                  </a:lnTo>
                                  <a:cubicBezTo>
                                    <a:pt x="20769" y="19258"/>
                                    <a:pt x="21600" y="16395"/>
                                    <a:pt x="21600" y="1353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1" name="Shape"/>
                          <wps:cNvSpPr/>
                          <wps:spPr>
                            <a:xfrm>
                              <a:off x="2527299" y="2146300"/>
                              <a:ext cx="29211" cy="1155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681"/>
                                  </a:moveTo>
                                  <a:cubicBezTo>
                                    <a:pt x="0" y="15191"/>
                                    <a:pt x="8452" y="18989"/>
                                    <a:pt x="21600" y="21600"/>
                                  </a:cubicBezTo>
                                  <a:lnTo>
                                    <a:pt x="21600" y="0"/>
                                  </a:lnTo>
                                  <a:cubicBezTo>
                                    <a:pt x="8452" y="2374"/>
                                    <a:pt x="0" y="6171"/>
                                    <a:pt x="0" y="1068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2" name="Circle"/>
                          <wps:cNvSpPr/>
                          <wps:spPr>
                            <a:xfrm>
                              <a:off x="1841500" y="23368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3" name="Circle"/>
                          <wps:cNvSpPr/>
                          <wps:spPr>
                            <a:xfrm>
                              <a:off x="1638300" y="2730500"/>
                              <a:ext cx="127000" cy="1270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4" name="Circle"/>
                          <wps:cNvSpPr/>
                          <wps:spPr>
                            <a:xfrm>
                              <a:off x="2222500" y="2324100"/>
                              <a:ext cx="154940" cy="1549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5" name="Shape"/>
                          <wps:cNvSpPr/>
                          <wps:spPr>
                            <a:xfrm>
                              <a:off x="2412999" y="2311400"/>
                              <a:ext cx="138431" cy="16640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441" extrusionOk="0">
                                  <a:moveTo>
                                    <a:pt x="0" y="10641"/>
                                  </a:moveTo>
                                  <a:cubicBezTo>
                                    <a:pt x="0" y="16532"/>
                                    <a:pt x="5747" y="21441"/>
                                    <a:pt x="13079" y="21441"/>
                                  </a:cubicBezTo>
                                  <a:cubicBezTo>
                                    <a:pt x="16448" y="21441"/>
                                    <a:pt x="19420" y="20459"/>
                                    <a:pt x="21600" y="18823"/>
                                  </a:cubicBezTo>
                                  <a:lnTo>
                                    <a:pt x="21600" y="2623"/>
                                  </a:lnTo>
                                  <a:cubicBezTo>
                                    <a:pt x="19222" y="986"/>
                                    <a:pt x="16250" y="5"/>
                                    <a:pt x="13079" y="5"/>
                                  </a:cubicBezTo>
                                  <a:cubicBezTo>
                                    <a:pt x="5747" y="-159"/>
                                    <a:pt x="0" y="4586"/>
                                    <a:pt x="0" y="1064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6" name="Circle"/>
                          <wps:cNvSpPr/>
                          <wps:spPr>
                            <a:xfrm>
                              <a:off x="2311400" y="2514600"/>
                              <a:ext cx="172721" cy="1727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7" name="Shape"/>
                          <wps:cNvSpPr/>
                          <wps:spPr>
                            <a:xfrm>
                              <a:off x="2501899" y="2514600"/>
                              <a:ext cx="49532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800"/>
                                  </a:moveTo>
                                  <a:cubicBezTo>
                                    <a:pt x="0" y="15452"/>
                                    <a:pt x="8862" y="19440"/>
                                    <a:pt x="21600" y="21600"/>
                                  </a:cubicBezTo>
                                  <a:lnTo>
                                    <a:pt x="21600" y="0"/>
                                  </a:lnTo>
                                  <a:cubicBezTo>
                                    <a:pt x="8862" y="1994"/>
                                    <a:pt x="0" y="6148"/>
                                    <a:pt x="0" y="108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8" name="Shape"/>
                          <wps:cNvSpPr/>
                          <wps:spPr>
                            <a:xfrm>
                              <a:off x="2400299" y="2692399"/>
                              <a:ext cx="157481" cy="20701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10866"/>
                                  </a:moveTo>
                                  <a:cubicBezTo>
                                    <a:pt x="0" y="16829"/>
                                    <a:pt x="6271" y="21600"/>
                                    <a:pt x="14110" y="21600"/>
                                  </a:cubicBezTo>
                                  <a:cubicBezTo>
                                    <a:pt x="16897" y="21600"/>
                                    <a:pt x="19510" y="20937"/>
                                    <a:pt x="21600" y="19877"/>
                                  </a:cubicBezTo>
                                  <a:lnTo>
                                    <a:pt x="21600" y="1723"/>
                                  </a:lnTo>
                                  <a:cubicBezTo>
                                    <a:pt x="19510" y="663"/>
                                    <a:pt x="16897" y="0"/>
                                    <a:pt x="14110" y="0"/>
                                  </a:cubicBezTo>
                                  <a:cubicBezTo>
                                    <a:pt x="6271" y="132"/>
                                    <a:pt x="0" y="4903"/>
                                    <a:pt x="0" y="1086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49" name="Shape"/>
                          <wps:cNvSpPr/>
                          <wps:spPr>
                            <a:xfrm>
                              <a:off x="2298699" y="2895600"/>
                              <a:ext cx="254001" cy="14097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6416" y="20432"/>
                                  </a:moveTo>
                                  <a:cubicBezTo>
                                    <a:pt x="16524" y="20822"/>
                                    <a:pt x="16524" y="21211"/>
                                    <a:pt x="16632" y="21600"/>
                                  </a:cubicBez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ubicBezTo>
                                    <a:pt x="19116" y="1946"/>
                                    <a:pt x="17172" y="5838"/>
                                    <a:pt x="16416" y="10508"/>
                                  </a:cubicBezTo>
                                  <a:cubicBezTo>
                                    <a:pt x="15336" y="4476"/>
                                    <a:pt x="12204" y="195"/>
                                    <a:pt x="8424" y="195"/>
                                  </a:cubicBezTo>
                                  <a:cubicBezTo>
                                    <a:pt x="3780" y="195"/>
                                    <a:pt x="0" y="7005"/>
                                    <a:pt x="0" y="15373"/>
                                  </a:cubicBezTo>
                                  <a:cubicBezTo>
                                    <a:pt x="0" y="17514"/>
                                    <a:pt x="216" y="19654"/>
                                    <a:pt x="756" y="21405"/>
                                  </a:cubicBezTo>
                                  <a:lnTo>
                                    <a:pt x="16092" y="21405"/>
                                  </a:lnTo>
                                  <a:cubicBezTo>
                                    <a:pt x="16200" y="21211"/>
                                    <a:pt x="16308" y="20822"/>
                                    <a:pt x="16416" y="2043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0" name="Shape"/>
                          <wps:cNvSpPr/>
                          <wps:spPr>
                            <a:xfrm>
                              <a:off x="2108199" y="2908299"/>
                              <a:ext cx="175261" cy="12700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4904"/>
                                  </a:moveTo>
                                  <a:cubicBezTo>
                                    <a:pt x="21600" y="6696"/>
                                    <a:pt x="16748" y="0"/>
                                    <a:pt x="10800" y="0"/>
                                  </a:cubicBezTo>
                                  <a:cubicBezTo>
                                    <a:pt x="4852" y="0"/>
                                    <a:pt x="0" y="6696"/>
                                    <a:pt x="0" y="14904"/>
                                  </a:cubicBezTo>
                                  <a:cubicBezTo>
                                    <a:pt x="0" y="17280"/>
                                    <a:pt x="470" y="19656"/>
                                    <a:pt x="1252" y="21600"/>
                                  </a:cubicBezTo>
                                  <a:lnTo>
                                    <a:pt x="20348" y="21600"/>
                                  </a:lnTo>
                                  <a:cubicBezTo>
                                    <a:pt x="21130" y="19656"/>
                                    <a:pt x="21600" y="17280"/>
                                    <a:pt x="21600" y="1490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1" name="Circle"/>
                          <wps:cNvSpPr/>
                          <wps:spPr>
                            <a:xfrm>
                              <a:off x="2209800" y="2705100"/>
                              <a:ext cx="187961" cy="187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2" name="Circle"/>
                          <wps:cNvSpPr/>
                          <wps:spPr>
                            <a:xfrm>
                              <a:off x="2019300" y="2717800"/>
                              <a:ext cx="167640" cy="1676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3" name="Circle"/>
                          <wps:cNvSpPr/>
                          <wps:spPr>
                            <a:xfrm>
                              <a:off x="2324100" y="2133600"/>
                              <a:ext cx="137161" cy="1371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4" name="Shape"/>
                          <wps:cNvSpPr/>
                          <wps:spPr>
                            <a:xfrm>
                              <a:off x="1917700" y="2921000"/>
                              <a:ext cx="152400" cy="1155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4242"/>
                                  </a:moveTo>
                                  <a:cubicBezTo>
                                    <a:pt x="21600" y="6409"/>
                                    <a:pt x="16740" y="0"/>
                                    <a:pt x="10800" y="0"/>
                                  </a:cubicBezTo>
                                  <a:cubicBezTo>
                                    <a:pt x="4860" y="0"/>
                                    <a:pt x="0" y="6409"/>
                                    <a:pt x="0" y="14242"/>
                                  </a:cubicBezTo>
                                  <a:cubicBezTo>
                                    <a:pt x="0" y="17090"/>
                                    <a:pt x="540" y="19464"/>
                                    <a:pt x="1620" y="21600"/>
                                  </a:cubicBezTo>
                                  <a:lnTo>
                                    <a:pt x="19980" y="21600"/>
                                  </a:lnTo>
                                  <a:cubicBezTo>
                                    <a:pt x="21060" y="19464"/>
                                    <a:pt x="21600" y="16853"/>
                                    <a:pt x="21600" y="1424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5" name="Circle"/>
                          <wps:cNvSpPr/>
                          <wps:spPr>
                            <a:xfrm>
                              <a:off x="2120900" y="2514600"/>
                              <a:ext cx="154940" cy="1549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6" name="Circle"/>
                          <wps:cNvSpPr/>
                          <wps:spPr>
                            <a:xfrm>
                              <a:off x="1879600" y="11811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7" name="Circle"/>
                          <wps:cNvSpPr/>
                          <wps:spPr>
                            <a:xfrm>
                              <a:off x="1689100" y="787400"/>
                              <a:ext cx="20320" cy="203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8" name="Circle"/>
                          <wps:cNvSpPr/>
                          <wps:spPr>
                            <a:xfrm>
                              <a:off x="1549400" y="2540000"/>
                              <a:ext cx="101600" cy="1016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59" name="Circle"/>
                          <wps:cNvSpPr/>
                          <wps:spPr>
                            <a:xfrm>
                              <a:off x="1574800" y="17653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0" name="Circle"/>
                          <wps:cNvSpPr/>
                          <wps:spPr>
                            <a:xfrm>
                              <a:off x="1562100" y="2159000"/>
                              <a:ext cx="83820" cy="838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1" name="Circle"/>
                          <wps:cNvSpPr/>
                          <wps:spPr>
                            <a:xfrm>
                              <a:off x="1574800" y="13843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2" name="Circle"/>
                          <wps:cNvSpPr/>
                          <wps:spPr>
                            <a:xfrm>
                              <a:off x="1701800" y="4064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3" name="Circle"/>
                          <wps:cNvSpPr/>
                          <wps:spPr>
                            <a:xfrm>
                              <a:off x="1663700" y="15748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4" name="Circle"/>
                          <wps:cNvSpPr/>
                          <wps:spPr>
                            <a:xfrm>
                              <a:off x="1651000" y="23368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5" name="Circle"/>
                          <wps:cNvSpPr/>
                          <wps:spPr>
                            <a:xfrm>
                              <a:off x="1790700" y="5969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6" name="Circle"/>
                          <wps:cNvSpPr/>
                          <wps:spPr>
                            <a:xfrm>
                              <a:off x="1651000" y="19558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7" name="Circle"/>
                          <wps:cNvSpPr/>
                          <wps:spPr>
                            <a:xfrm>
                              <a:off x="1460500" y="19558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8" name="Circle"/>
                          <wps:cNvSpPr/>
                          <wps:spPr>
                            <a:xfrm>
                              <a:off x="1803400" y="203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69" name="Circle"/>
                          <wps:cNvSpPr/>
                          <wps:spPr>
                            <a:xfrm>
                              <a:off x="1485900" y="11811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0" name="Circle"/>
                          <wps:cNvSpPr/>
                          <wps:spPr>
                            <a:xfrm>
                              <a:off x="1473200" y="15748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1" name="Circle"/>
                          <wps:cNvSpPr/>
                          <wps:spPr>
                            <a:xfrm>
                              <a:off x="1498600" y="8001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2" name="Circle"/>
                          <wps:cNvSpPr/>
                          <wps:spPr>
                            <a:xfrm>
                              <a:off x="1498600" y="406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3" name="Circle"/>
                          <wps:cNvSpPr/>
                          <wps:spPr>
                            <a:xfrm>
                              <a:off x="1587500" y="9906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4" name="Line"/>
                          <wps:cNvCnPr/>
                          <wps:spPr>
                            <a:xfrm>
                              <a:off x="1600200" y="2032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75" name="Circle"/>
                          <wps:cNvSpPr/>
                          <wps:spPr>
                            <a:xfrm>
                              <a:off x="2044700" y="19431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6" name="Circle"/>
                          <wps:cNvSpPr/>
                          <wps:spPr>
                            <a:xfrm>
                              <a:off x="1447800" y="2349500"/>
                              <a:ext cx="93981" cy="939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7" name="Circle"/>
                          <wps:cNvSpPr/>
                          <wps:spPr>
                            <a:xfrm>
                              <a:off x="1447800" y="2743200"/>
                              <a:ext cx="109221" cy="1092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8" name="Circle"/>
                          <wps:cNvSpPr/>
                          <wps:spPr>
                            <a:xfrm>
                              <a:off x="1600200" y="5969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79" name="Circle"/>
                          <wps:cNvSpPr/>
                          <wps:spPr>
                            <a:xfrm>
                              <a:off x="1943100" y="2146300"/>
                              <a:ext cx="111761" cy="1117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0" name="Circle"/>
                          <wps:cNvSpPr/>
                          <wps:spPr>
                            <a:xfrm>
                              <a:off x="1993900" y="203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1" name="Circle"/>
                          <wps:cNvSpPr/>
                          <wps:spPr>
                            <a:xfrm>
                              <a:off x="1968500" y="13716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2" name="Circle"/>
                          <wps:cNvSpPr/>
                          <wps:spPr>
                            <a:xfrm>
                              <a:off x="1981200" y="9906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3" name="Circle"/>
                          <wps:cNvSpPr/>
                          <wps:spPr>
                            <a:xfrm>
                              <a:off x="2095500" y="3937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4" name="Circle"/>
                          <wps:cNvSpPr/>
                          <wps:spPr>
                            <a:xfrm>
                              <a:off x="1955800" y="1752600"/>
                              <a:ext cx="83820" cy="838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5" name="Line"/>
                          <wps:cNvCnPr/>
                          <wps:spPr>
                            <a:xfrm>
                              <a:off x="2095500" y="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286" name="Circle"/>
                          <wps:cNvSpPr/>
                          <wps:spPr>
                            <a:xfrm>
                              <a:off x="2070100" y="11811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7" name="Circle"/>
                          <wps:cNvSpPr/>
                          <wps:spPr>
                            <a:xfrm>
                              <a:off x="1790700" y="9906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8" name="Circle"/>
                          <wps:cNvSpPr/>
                          <wps:spPr>
                            <a:xfrm>
                              <a:off x="2082800" y="7874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89" name="Circle"/>
                          <wps:cNvSpPr/>
                          <wps:spPr>
                            <a:xfrm>
                              <a:off x="2057400" y="1562100"/>
                              <a:ext cx="78740" cy="787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0" name="Circle"/>
                          <wps:cNvSpPr/>
                          <wps:spPr>
                            <a:xfrm>
                              <a:off x="1752600" y="2146300"/>
                              <a:ext cx="99061" cy="990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1" name="Circle"/>
                          <wps:cNvSpPr/>
                          <wps:spPr>
                            <a:xfrm>
                              <a:off x="1892300" y="7874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2" name="Circle"/>
                          <wps:cNvSpPr/>
                          <wps:spPr>
                            <a:xfrm>
                              <a:off x="1765300" y="17653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3" name="Circle"/>
                          <wps:cNvSpPr/>
                          <wps:spPr>
                            <a:xfrm>
                              <a:off x="1778000" y="13716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4" name="Shape"/>
                          <wps:cNvSpPr/>
                          <wps:spPr>
                            <a:xfrm>
                              <a:off x="1549400" y="2933699"/>
                              <a:ext cx="111761" cy="9525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2672"/>
                                  </a:moveTo>
                                  <a:cubicBezTo>
                                    <a:pt x="21600" y="5472"/>
                                    <a:pt x="16691" y="0"/>
                                    <a:pt x="10800" y="0"/>
                                  </a:cubicBezTo>
                                  <a:cubicBezTo>
                                    <a:pt x="4664" y="0"/>
                                    <a:pt x="0" y="5760"/>
                                    <a:pt x="0" y="12672"/>
                                  </a:cubicBezTo>
                                  <a:cubicBezTo>
                                    <a:pt x="0" y="16128"/>
                                    <a:pt x="1227" y="19296"/>
                                    <a:pt x="3191" y="21600"/>
                                  </a:cubicBezTo>
                                  <a:lnTo>
                                    <a:pt x="18655" y="21600"/>
                                  </a:lnTo>
                                  <a:cubicBezTo>
                                    <a:pt x="20373" y="19296"/>
                                    <a:pt x="21600" y="16128"/>
                                    <a:pt x="21600" y="1267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5" name="Circle"/>
                          <wps:cNvSpPr/>
                          <wps:spPr>
                            <a:xfrm>
                              <a:off x="1854200" y="1943100"/>
                              <a:ext cx="99061" cy="990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6" name="Circle"/>
                          <wps:cNvSpPr/>
                          <wps:spPr>
                            <a:xfrm>
                              <a:off x="1892300" y="3937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7" name="Circle"/>
                          <wps:cNvSpPr/>
                          <wps:spPr>
                            <a:xfrm>
                              <a:off x="1866900" y="15621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8" name="Circle"/>
                          <wps:cNvSpPr/>
                          <wps:spPr>
                            <a:xfrm>
                              <a:off x="1993900" y="5969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99" name="Circle"/>
                          <wps:cNvSpPr/>
                          <wps:spPr>
                            <a:xfrm>
                              <a:off x="1676400" y="11811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0" name="Circle"/>
                          <wps:cNvSpPr/>
                          <wps:spPr>
                            <a:xfrm>
                              <a:off x="584200" y="29845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1" name="Circle"/>
                          <wps:cNvSpPr/>
                          <wps:spPr>
                            <a:xfrm>
                              <a:off x="406400" y="13970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2" name="Circle"/>
                          <wps:cNvSpPr/>
                          <wps:spPr>
                            <a:xfrm>
                              <a:off x="495300" y="16002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3" name="Circle"/>
                          <wps:cNvSpPr/>
                          <wps:spPr>
                            <a:xfrm>
                              <a:off x="596900" y="21844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4" name="Circle"/>
                          <wps:cNvSpPr/>
                          <wps:spPr>
                            <a:xfrm>
                              <a:off x="584200" y="2578100"/>
                              <a:ext cx="30481" cy="304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5" name="Circle"/>
                          <wps:cNvSpPr/>
                          <wps:spPr>
                            <a:xfrm>
                              <a:off x="495300" y="11938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6" name="Circle"/>
                          <wps:cNvSpPr/>
                          <wps:spPr>
                            <a:xfrm>
                              <a:off x="482600" y="27813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7" name="Circle"/>
                          <wps:cNvSpPr/>
                          <wps:spPr>
                            <a:xfrm>
                              <a:off x="406400" y="17907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8" name="Circle"/>
                          <wps:cNvSpPr/>
                          <wps:spPr>
                            <a:xfrm>
                              <a:off x="495300" y="1993900"/>
                              <a:ext cx="20320" cy="20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09" name="Circle"/>
                          <wps:cNvSpPr/>
                          <wps:spPr>
                            <a:xfrm>
                              <a:off x="495300" y="23876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0" name="Circle"/>
                          <wps:cNvSpPr/>
                          <wps:spPr>
                            <a:xfrm>
                              <a:off x="596900" y="17907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1" name="Line"/>
                          <wps:cNvCnPr/>
                          <wps:spPr>
                            <a:xfrm>
                              <a:off x="698500" y="8001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12" name="Circle"/>
                          <wps:cNvSpPr/>
                          <wps:spPr>
                            <a:xfrm>
                              <a:off x="698500" y="15875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3" name="Circle"/>
                          <wps:cNvSpPr/>
                          <wps:spPr>
                            <a:xfrm>
                              <a:off x="698500" y="11938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4" name="Circle"/>
                          <wps:cNvSpPr/>
                          <wps:spPr>
                            <a:xfrm>
                              <a:off x="787400" y="25781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5" name="Circle"/>
                          <wps:cNvSpPr/>
                          <wps:spPr>
                            <a:xfrm>
                              <a:off x="774700" y="29718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6" name="Circle"/>
                          <wps:cNvSpPr/>
                          <wps:spPr>
                            <a:xfrm>
                              <a:off x="596900" y="13970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7" name="Circle"/>
                          <wps:cNvSpPr/>
                          <wps:spPr>
                            <a:xfrm>
                              <a:off x="685800" y="1981200"/>
                              <a:ext cx="27941" cy="279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8" name="Circle"/>
                          <wps:cNvSpPr/>
                          <wps:spPr>
                            <a:xfrm>
                              <a:off x="685800" y="27686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19" name="Line"/>
                          <wps:cNvCnPr/>
                          <wps:spPr>
                            <a:xfrm>
                              <a:off x="609600" y="10033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20" name="Circle"/>
                          <wps:cNvSpPr/>
                          <wps:spPr>
                            <a:xfrm>
                              <a:off x="685800" y="23749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1" name="Circle"/>
                          <wps:cNvSpPr/>
                          <wps:spPr>
                            <a:xfrm>
                              <a:off x="101600" y="16002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2" name="Circle"/>
                          <wps:cNvSpPr/>
                          <wps:spPr>
                            <a:xfrm>
                              <a:off x="101600" y="27940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3" name="Shape"/>
                          <wps:cNvSpPr/>
                          <wps:spPr>
                            <a:xfrm>
                              <a:off x="2539999" y="1765300"/>
                              <a:ext cx="8892" cy="6096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21600"/>
                                  </a:moveTo>
                                  <a:lnTo>
                                    <a:pt x="21600" y="0"/>
                                  </a:lnTo>
                                  <a:cubicBezTo>
                                    <a:pt x="6172" y="3150"/>
                                    <a:pt x="0" y="6750"/>
                                    <a:pt x="0" y="10800"/>
                                  </a:cubicBezTo>
                                  <a:cubicBezTo>
                                    <a:pt x="0" y="14850"/>
                                    <a:pt x="6172" y="18450"/>
                                    <a:pt x="21600" y="2160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4" name="Circle"/>
                          <wps:cNvSpPr/>
                          <wps:spPr>
                            <a:xfrm>
                              <a:off x="787400" y="21844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5" name="Circle"/>
                          <wps:cNvSpPr/>
                          <wps:spPr>
                            <a:xfrm>
                              <a:off x="101600" y="19939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6" name="Circle"/>
                          <wps:cNvSpPr/>
                          <wps:spPr>
                            <a:xfrm>
                              <a:off x="0" y="21971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7" name="Line"/>
                          <wps:cNvCnPr/>
                          <wps:spPr>
                            <a:xfrm>
                              <a:off x="0" y="18034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28" name="Shape"/>
                          <wps:cNvSpPr/>
                          <wps:spPr>
                            <a:xfrm>
                              <a:off x="1358900" y="2946399"/>
                              <a:ext cx="93981" cy="8636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21600" y="11753"/>
                                  </a:moveTo>
                                  <a:cubicBezTo>
                                    <a:pt x="21600" y="5400"/>
                                    <a:pt x="16638" y="0"/>
                                    <a:pt x="10800" y="0"/>
                                  </a:cubicBezTo>
                                  <a:cubicBezTo>
                                    <a:pt x="4962" y="0"/>
                                    <a:pt x="0" y="5400"/>
                                    <a:pt x="0" y="11753"/>
                                  </a:cubicBezTo>
                                  <a:cubicBezTo>
                                    <a:pt x="0" y="15882"/>
                                    <a:pt x="2043" y="19694"/>
                                    <a:pt x="5254" y="21600"/>
                                  </a:cubicBezTo>
                                  <a:lnTo>
                                    <a:pt x="16346" y="21600"/>
                                  </a:lnTo>
                                  <a:cubicBezTo>
                                    <a:pt x="19265" y="19694"/>
                                    <a:pt x="21600" y="15882"/>
                                    <a:pt x="21600" y="1175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29" name="Circle"/>
                          <wps:cNvSpPr/>
                          <wps:spPr>
                            <a:xfrm>
                              <a:off x="0" y="29972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0" name="Circle"/>
                          <wps:cNvSpPr/>
                          <wps:spPr>
                            <a:xfrm>
                              <a:off x="203200" y="29845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1" name="Circle"/>
                          <wps:cNvSpPr/>
                          <wps:spPr>
                            <a:xfrm>
                              <a:off x="0" y="25908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2" name="Circle"/>
                          <wps:cNvSpPr/>
                          <wps:spPr>
                            <a:xfrm>
                              <a:off x="393700" y="29845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3" name="Line"/>
                          <wps:cNvCnPr/>
                          <wps:spPr>
                            <a:xfrm>
                              <a:off x="304800" y="12065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34" name="Circle"/>
                          <wps:cNvSpPr/>
                          <wps:spPr>
                            <a:xfrm>
                              <a:off x="304800" y="16002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5" name="Circle"/>
                          <wps:cNvSpPr/>
                          <wps:spPr>
                            <a:xfrm>
                              <a:off x="393700" y="2590800"/>
                              <a:ext cx="20320" cy="203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6" name="Circle"/>
                          <wps:cNvSpPr/>
                          <wps:spPr>
                            <a:xfrm>
                              <a:off x="292100" y="19939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7" name="Circle"/>
                          <wps:cNvSpPr/>
                          <wps:spPr>
                            <a:xfrm>
                              <a:off x="393700" y="2184400"/>
                              <a:ext cx="15241" cy="152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8" name="Circle"/>
                          <wps:cNvSpPr/>
                          <wps:spPr>
                            <a:xfrm>
                              <a:off x="203200" y="1803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39" name="Circle"/>
                          <wps:cNvSpPr/>
                          <wps:spPr>
                            <a:xfrm>
                              <a:off x="203200" y="25908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0" name="Circle"/>
                          <wps:cNvSpPr/>
                          <wps:spPr>
                            <a:xfrm>
                              <a:off x="292100" y="23876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1" name="Circle"/>
                          <wps:cNvSpPr/>
                          <wps:spPr>
                            <a:xfrm>
                              <a:off x="203200" y="21971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2" name="Circle"/>
                          <wps:cNvSpPr/>
                          <wps:spPr>
                            <a:xfrm>
                              <a:off x="292100" y="27813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3" name="Circle"/>
                          <wps:cNvSpPr/>
                          <wps:spPr>
                            <a:xfrm>
                              <a:off x="101600" y="23876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4" name="Circle"/>
                          <wps:cNvSpPr/>
                          <wps:spPr>
                            <a:xfrm>
                              <a:off x="1206500" y="5969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5" name="Circle"/>
                          <wps:cNvSpPr/>
                          <wps:spPr>
                            <a:xfrm>
                              <a:off x="1193800" y="9906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6" name="Circle"/>
                          <wps:cNvSpPr/>
                          <wps:spPr>
                            <a:xfrm>
                              <a:off x="1193800" y="13843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7" name="Circle"/>
                          <wps:cNvSpPr/>
                          <wps:spPr>
                            <a:xfrm>
                              <a:off x="1257300" y="2362200"/>
                              <a:ext cx="78740" cy="787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8" name="Circle"/>
                          <wps:cNvSpPr/>
                          <wps:spPr>
                            <a:xfrm>
                              <a:off x="1257300" y="2755900"/>
                              <a:ext cx="91440" cy="9144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49" name="Circle"/>
                          <wps:cNvSpPr/>
                          <wps:spPr>
                            <a:xfrm>
                              <a:off x="1168400" y="25654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0" name="Circle"/>
                          <wps:cNvSpPr/>
                          <wps:spPr>
                            <a:xfrm>
                              <a:off x="1168400" y="2959100"/>
                              <a:ext cx="76200" cy="762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1" name="Circle"/>
                          <wps:cNvSpPr/>
                          <wps:spPr>
                            <a:xfrm>
                              <a:off x="1181100" y="17780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2" name="Circle"/>
                          <wps:cNvSpPr/>
                          <wps:spPr>
                            <a:xfrm>
                              <a:off x="1270000" y="19685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3" name="Circle"/>
                          <wps:cNvSpPr/>
                          <wps:spPr>
                            <a:xfrm>
                              <a:off x="1168400" y="21717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4" name="Circle"/>
                          <wps:cNvSpPr/>
                          <wps:spPr>
                            <a:xfrm>
                              <a:off x="1358900" y="2552700"/>
                              <a:ext cx="86361" cy="863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5" name="Circle"/>
                          <wps:cNvSpPr/>
                          <wps:spPr>
                            <a:xfrm>
                              <a:off x="787400" y="1790700"/>
                              <a:ext cx="22860" cy="228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6" name="Circle"/>
                          <wps:cNvSpPr/>
                          <wps:spPr>
                            <a:xfrm>
                              <a:off x="1371600" y="17780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7" name="Circle"/>
                          <wps:cNvSpPr/>
                          <wps:spPr>
                            <a:xfrm>
                              <a:off x="1371600" y="2159000"/>
                              <a:ext cx="68581" cy="685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8" name="Circle"/>
                          <wps:cNvSpPr/>
                          <wps:spPr>
                            <a:xfrm>
                              <a:off x="1397000" y="5969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59" name="Circle"/>
                          <wps:cNvSpPr/>
                          <wps:spPr>
                            <a:xfrm>
                              <a:off x="1397000" y="9906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0" name="Circle"/>
                          <wps:cNvSpPr/>
                          <wps:spPr>
                            <a:xfrm>
                              <a:off x="1282700" y="1574800"/>
                              <a:ext cx="43181" cy="431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1" name="Circle"/>
                          <wps:cNvSpPr/>
                          <wps:spPr>
                            <a:xfrm>
                              <a:off x="1282700" y="11938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2" name="Circle"/>
                          <wps:cNvSpPr/>
                          <wps:spPr>
                            <a:xfrm>
                              <a:off x="1295400" y="406400"/>
                              <a:ext cx="2541" cy="254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3" name="Circle"/>
                          <wps:cNvSpPr/>
                          <wps:spPr>
                            <a:xfrm>
                              <a:off x="1092200" y="11938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4" name="Circle"/>
                          <wps:cNvSpPr/>
                          <wps:spPr>
                            <a:xfrm>
                              <a:off x="1295400" y="800100"/>
                              <a:ext cx="10160" cy="101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5" name="Circle"/>
                          <wps:cNvSpPr/>
                          <wps:spPr>
                            <a:xfrm>
                              <a:off x="1384300" y="13843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6" name="Circle"/>
                          <wps:cNvSpPr/>
                          <wps:spPr>
                            <a:xfrm>
                              <a:off x="889000" y="1981200"/>
                              <a:ext cx="38100" cy="381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7" name="Circle"/>
                          <wps:cNvSpPr/>
                          <wps:spPr>
                            <a:xfrm>
                              <a:off x="889000" y="1587500"/>
                              <a:ext cx="25400" cy="254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8" name="Circle"/>
                          <wps:cNvSpPr/>
                          <wps:spPr>
                            <a:xfrm>
                              <a:off x="977900" y="2565400"/>
                              <a:ext cx="55881" cy="558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69" name="Circle"/>
                          <wps:cNvSpPr/>
                          <wps:spPr>
                            <a:xfrm>
                              <a:off x="901700" y="11938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0" name="Circle"/>
                          <wps:cNvSpPr/>
                          <wps:spPr>
                            <a:xfrm>
                              <a:off x="977900" y="2959100"/>
                              <a:ext cx="60961" cy="6096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1" name="Circle"/>
                          <wps:cNvSpPr/>
                          <wps:spPr>
                            <a:xfrm>
                              <a:off x="901700" y="800100"/>
                              <a:ext cx="5081" cy="508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2" name="Circle"/>
                          <wps:cNvSpPr/>
                          <wps:spPr>
                            <a:xfrm>
                              <a:off x="800100" y="1397000"/>
                              <a:ext cx="12700" cy="127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3" name="Circle"/>
                          <wps:cNvSpPr/>
                          <wps:spPr>
                            <a:xfrm>
                              <a:off x="800100" y="1003300"/>
                              <a:ext cx="5081" cy="50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4" name="Circle"/>
                          <wps:cNvSpPr/>
                          <wps:spPr>
                            <a:xfrm>
                              <a:off x="876300" y="2768600"/>
                              <a:ext cx="58420" cy="584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5" name="Circle"/>
                          <wps:cNvSpPr/>
                          <wps:spPr>
                            <a:xfrm>
                              <a:off x="876300" y="23749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6" name="Circle"/>
                          <wps:cNvSpPr/>
                          <wps:spPr>
                            <a:xfrm>
                              <a:off x="1092200" y="8001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7" name="Circle"/>
                          <wps:cNvSpPr/>
                          <wps:spPr>
                            <a:xfrm>
                              <a:off x="1066800" y="2362200"/>
                              <a:ext cx="63500" cy="635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8" name="Circle"/>
                          <wps:cNvSpPr/>
                          <wps:spPr>
                            <a:xfrm>
                              <a:off x="1079500" y="1968500"/>
                              <a:ext cx="50800" cy="5080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79" name="Circle"/>
                          <wps:cNvSpPr/>
                          <wps:spPr>
                            <a:xfrm>
                              <a:off x="1066800" y="2755900"/>
                              <a:ext cx="73660" cy="7366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0" name="Circle"/>
                          <wps:cNvSpPr/>
                          <wps:spPr>
                            <a:xfrm>
                              <a:off x="1079500" y="15875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1" name="Circle"/>
                          <wps:cNvSpPr/>
                          <wps:spPr>
                            <a:xfrm>
                              <a:off x="990600" y="1778000"/>
                              <a:ext cx="33021" cy="330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2" name="Circle"/>
                          <wps:cNvSpPr/>
                          <wps:spPr>
                            <a:xfrm>
                              <a:off x="990600" y="1397000"/>
                              <a:ext cx="17781" cy="1778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3" name="Circle"/>
                          <wps:cNvSpPr/>
                          <wps:spPr>
                            <a:xfrm>
                              <a:off x="977900" y="2171700"/>
                              <a:ext cx="45720" cy="45720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384" name="Line"/>
                          <wps:cNvCnPr/>
                          <wps:spPr>
                            <a:xfrm>
                              <a:off x="1003300" y="596900"/>
                              <a:ext cx="12700" cy="12700"/>
                            </a:xfrm>
                            <a:prstGeom prst="lin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/>
                        </wps:wsp>
                        <wps:wsp>
                          <wps:cNvPr id="385" name="Circle"/>
                          <wps:cNvSpPr/>
                          <wps:spPr>
                            <a:xfrm>
                              <a:off x="1003300" y="1003300"/>
                              <a:ext cx="7621" cy="7621"/>
                            </a:xfrm>
                            <a:prstGeom prst="ellipse">
                              <a:avLst/>
                            </a:prstGeom>
                            <a:grpFill/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</wpg:wg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group w14:anchorId="6C9A7476" id="Group 1" o:spid="_x0000_s1026" alt="&quot;&quot;" style="position:absolute;margin-left:-15.65pt;margin-top:-36pt;width:612.55pt;height:792.5pt;z-index:-251646976;mso-width-percent:1000;mso-height-percent:1000;mso-position-horizontal-relative:page;mso-width-percent:1000;mso-height-percent:1000" coordsize="77793,100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">
                <v:shape id="Freeform 3" o:spid="_x0000_s1027" alt="decorative element" style="position:absolute;left:51968;top:19126;width:25825;height:81419;visibility:visible;mso-wrap-style:square;v-text-anchor:top" coordsize="4067,12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" path="m,12821r4066,l4066,,,,,12821xe" fillcolor="#ff7707 [3205]" stroked="f">
                  <v:path arrowok="t" o:connecttype="custom" o:connectlocs="0,8141335;2581910,8141335;2581910,0;0,0;0,8141335" o:connectangles="0,0,0,0,0"/>
                </v:shape>
                <v:shape id="Freeform 4" o:spid="_x0000_s1028" alt="decorative element" style="position:absolute;width:77724;height:19170;visibility:visible;mso-wrap-style:square;v-text-anchor:top" coordsize="12240,3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" path="m,3018r12240,l12240,,,,,3018xe" fillcolor="#202b6a [3204]" stroked="f">
                  <v:path arrowok="t" o:connecttype="custom" o:connectlocs="0,1916430;7772400,1916430;7772400,0;0,0;0,1916430" o:connectangles="0,0,0,0,0"/>
                </v:shape>
                <v:shape id="Freeform 5" o:spid="_x0000_s1029" alt="decorative element" style="position:absolute;left:44424;width:33300;height:19164;visibility:visible;mso-wrap-style:square;v-text-anchor:top" coordsize="5244,3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" path="m5175,l,,26,72r30,77l90,224r36,73l164,369r41,70l248,508r45,66l339,640r48,63l437,765r51,59l540,882r54,56l648,992r55,53l758,1095r56,48l870,1189r56,44l1024,1305r54,41l1132,1391r54,49l1236,1494r46,60l1320,1619r31,72l1370,1770r7,86l1370,1949r-17,80l1327,2105r-35,71l1252,2244r-47,64l1154,2368r-55,57l1042,2480r-58,52l925,2581r-114,93l758,2718r-50,43l664,2803r-51,53l561,2909r-51,54l459,3018r4070,l5243,1388r,-1318l5175,xe" fillcolor="#293889 [3206]" stroked="f">
                  <v:path arrowok="t" o:connecttype="custom" o:connectlocs="3286125,0;0,0;16510,45720;35560,94615;57150,142240;80010,188595;104140,234315;130175,278765;157480,322580;186055,364490;215265,406400;245745,446405;277495,485775;309880,523240;342900,560070;377190,595630;411480,629920;446405,663575;481330,695325;516890,725805;552450,755015;588010,782955;650240,828675;684530,854710;718820,883285;753110,914400;784860,948690;814070,986790;838200,1028065;857885,1073785;869950,1123950;874395,1178560;869950,1237615;859155,1288415;842645,1336675;820420,1381760;795020,1424940;765175,1465580;732790,1503680;697865,1539875;661670,1574800;624840,1607820;587375,1638935;514985,1697990;481330,1725930;449580,1753235;421640,1779905;389255,1813560;356235,1847215;323850,1881505;291465,1916430;2875915,1916430;3329305,881380;3329305,44450;3286125,0" o:connectangles="0,0,0,0,0,0,0,0,0,0,0,0,0,0,0,0,0,0,0,0,0,0,0,0,0,0,0,0,0,0,0,0,0,0,0,0,0,0,0,0,0,0,0,0,0,0,0,0,0,0,0,0,0,0,0"/>
                </v:shape>
                <v:shape id="Freeform 6" o:spid="_x0000_s1030" alt="decorative element" style="position:absolute;left:50063;width:27648;height:19170;visibility:visible;mso-wrap-style:square;v-text-anchor:top" coordsize="4354,3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" path="m4353,l,,21,72r26,77l75,224r32,74l140,370r37,71l215,510r40,68l298,644r44,65l388,772r47,61l484,892r50,58l585,1006r52,55l690,1113r53,51l797,1212r55,47l907,1304r54,42l1059,1418r53,41l1167,1504r53,50l1271,1608r46,60l1355,1733r31,72l1405,1883r7,86l1405,2063r-17,80l1361,2218r-34,72l1286,2357r-46,64l1189,2482r-55,57l1077,2593r-58,52l960,2695r-114,93l792,2832r-49,43l699,2917r-25,25l625,2993r-25,25l4353,3018,4353,xe" fillcolor="#374ab7 [3207]" stroked="f">
                  <v:path arrowok="t" o:connecttype="custom" o:connectlocs="2764155,0;0,0;13335,45720;29845,94615;47625,142240;67945,189230;88900,234950;112395,280035;136525,323850;161925,367030;189230,408940;217170,450215;246380,490220;276225,528955;307340,566420;339090,603250;371475,638810;404495,673735;438150,706755;471805,739140;506095,769620;541020,799465;575945,828040;610235,854710;672465,900430;706120,926465;741045,955040;774700,986790;807085,1021080;836295,1059180;860425,1100455;880110,1146175;892175,1195705;896620,1250315;892175,1310005;881380,1360805;864235,1408430;842645,1454150;816610,1496695;787400,1537335;755015,1576070;720090,1612265;683895,1646555;647065,1679575;609600,1711325;537210,1770380;502920,1798320;471805,1825625;443865,1852295;427990,1868170;396875,1900555;381000,1916430;2764155,1916430;2764155,0" o:connectangles="0,0,0,0,0,0,0,0,0,0,0,0,0,0,0,0,0,0,0,0,0,0,0,0,0,0,0,0,0,0,0,0,0,0,0,0,0,0,0,0,0,0,0,0,0,0,0,0,0,0,0,0,0,0"/>
                </v:shape>
                <v:shape id="Freeform 7" o:spid="_x0000_s1031" alt="decorative element" style="position:absolute;left:54025;width:23737;height:19170;visibility:visible;mso-wrap-style:square;v-text-anchor:top" coordsize="3738,3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" path="m3737,l,,6,17r4,11l14,39r33,85l84,205r38,79l163,359r43,72l251,500r47,66l347,629r51,59l450,745r54,53l559,847r56,47l673,937r58,40l799,1018r68,38l935,1091r69,34l1143,1192r69,34l1281,1261r68,38l1416,1340r66,44l1547,1433r64,55l1658,1537r40,52l1729,1644r23,57l1769,1761r9,62l1782,1886r-3,65l1771,2016r-12,67l1741,2151r-22,67l1694,2286r-28,68l1634,2422r-34,67l1565,2554r-38,65l1489,2683r-39,61l1411,2804r-39,57l1334,2917r-38,52l1261,3018r2476,l3737,xe" fillcolor="#4a64f6 [3208]" stroked="f">
                  <v:path arrowok="t" o:connecttype="custom" o:connectlocs="2372995,0;0,0;3810,10795;6350,17780;8890,24765;29845,78740;53340,130175;77470,180340;103505,227965;130810,273685;159385,317500;189230,359410;220345,399415;252730,436880;285750,473075;320040,506730;354965,537845;390525,567690;427355,594995;464185,620395;507365,646430;550545,670560;593725,692785;637540,714375;725805,756920;769620,778510;813435,800735;856615,824865;899160,850900;941070,878840;982345,909955;1022985,944880;1052830,975995;1078230,1009015;1097915,1043940;1112520,1080135;1123315,1118235;1129030,1157605;1131570,1197610;1129665,1238885;1124585,1280160;1116965,1322705;1105535,1365885;1091565,1408430;1075690,1451610;1057910,1494790;1037590,1537970;1016000,1580515;993775,1621790;969645,1663065;945515,1703705;920750,1742440;895985,1780540;871220,1816735;847090,1852295;822960,1885315;800735,1916430;2372995,1916430;2372995,0" o:connectangles="0,0,0,0,0,0,0,0,0,0,0,0,0,0,0,0,0,0,0,0,0,0,0,0,0,0,0,0,0,0,0,0,0,0,0,0,0,0,0,0,0,0,0,0,0,0,0,0,0,0,0,0,0,0,0,0,0,0,0"/>
                </v:shape>
                <v:shape id="Freeform 8" o:spid="_x0000_s1032" alt="decorative element" style="position:absolute;left:63246;width:14497;height:19164;visibility:visible;mso-wrap-style:square;v-text-anchor:top" coordsize="2283,3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" path="m2282,l,,7,91r13,90l38,265r22,78l86,417r30,68l150,548r38,58l228,660r44,50l319,756r50,43l420,838r54,36l530,907r58,30l647,965r61,25l769,1014r62,22l894,1057r63,19l1021,1094r310,87l1390,1199r58,19l1500,1242r52,34l1601,1322r45,54l1686,1439r32,71l1741,1587r12,83l1753,1757r-11,86l1723,1924r-26,78l1665,2077r-38,72l1585,2217r-45,66l1492,2346r-50,60l1391,2464r-51,56l1241,2625r-47,50l1152,2723r-48,55l1058,2836r-46,58l968,2955r-42,63l2282,3018,2282,xe" fillcolor="#6e83f8 [3209]" stroked="f">
                  <v:path arrowok="t" o:connecttype="custom" o:connectlocs="1449070,0;0,0;4445,57785;12700,114935;24130,168275;38100,217805;54610,264795;73660,307975;95250,347980;119380,384810;144780,419100;172720,450850;202565,480060;234315,507365;266700,532130;300990,554990;336550,575945;373380,594995;410845,612775;449580,628650;488315,643890;527685,657860;567690,671195;607695,683260;648335,694690;845185,749935;882650,761365;919480,773430;952500,788670;985520,810260;1016635,839470;1045210,873760;1070610,913765;1090930,958850;1105535,1007745;1113155,1060450;1113155,1115695;1106170,1170305;1094105,1221740;1077595,1271270;1057275,1318895;1033145,1364615;1006475,1407795;977900,1449705;947420,1489710;915670,1527810;883285,1564640;850900,1600200;788035,1666875;758190,1698625;731520,1729105;701040,1764030;671830,1800860;642620,1837690;614680,1876425;588010,1916430;1449070,1916430;1449070,0" o:connectangles="0,0,0,0,0,0,0,0,0,0,0,0,0,0,0,0,0,0,0,0,0,0,0,0,0,0,0,0,0,0,0,0,0,0,0,0,0,0,0,0,0,0,0,0,0,0,0,0,0,0,0,0,0,0,0,0,0,0"/>
                </v:shape>
                <v:group id="_x0000_s1033" alt="decorative element" style="position:absolute;left:52197;top:70256;width:25577;height:30391" coordsize="25577,30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<v:oval id="Circle" o:spid="_x0000_s1034" style="position:absolute;left:23495;top:17526;width:1016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35" style="position:absolute;left:24892;top:3937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36" style="position:absolute;left:23622;top:13716;width:685;height: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37" style="position:absolute;left:23749;top:9779;width:431;height: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38" style="position:absolute;left:23876;top:5969;width:203;height: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39" style="position:absolute;left:24003;top:2032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040" style="position:absolute;left:25019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41" style="position:absolute;left:24638;top:11684;width:584;height: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042" style="position:absolute;left:24511;top:15494;width:914;height: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43" style="position:absolute;left:24765;top:7874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line id="Line" o:spid="_x0000_s1044" style="position:absolute;visibility:visible;mso-wrap-style:square" from="22987,0" to="23114,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" stroked="f" strokeweight="1pt">
                    <v:stroke miterlimit="4" joinstyle="miter"/>
                  </v:line>
                  <v:oval id="Circle" o:spid="_x0000_s1045" style="position:absolute;left:21717;top:13716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46" style="position:absolute;left:22860;top:3937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47" style="position:absolute;left:22352;top:19431;width:1193;height:1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48" style="position:absolute;left:21844;top:9779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49" style="position:absolute;left:21844;top:5969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050" style="position:absolute;left:21463;top:17526;width:939;height: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51" style="position:absolute;left:22606;top:15621;width:86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052" style="position:absolute;left:22733;top:11684;width:558;height: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shape id="Shape" o:spid="_x0000_s1053" style="position:absolute;left:24383;top:19303;width:1182;height:127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" path="m11613,21600v4181,,7897,-2160,9987,-5400l21600,5400c19510,2160,15794,,11613,,5110,,,4752,,10800v,6048,5110,10800,11613,10800xe" filled="f" stroked="f" strokeweight="1pt">
                    <v:stroke miterlimit="4" joinstyle="miter"/>
                    <v:path arrowok="t" o:extrusionok="f" o:connecttype="custom" o:connectlocs="59056,63501;59056,63501;59056,63501;59056,63501" o:connectangles="0,90,180,270"/>
                  </v:shape>
                  <v:oval id="Circle" o:spid="_x0000_s1054" style="position:absolute;left:22860;top:7874;width:304;height: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55" style="position:absolute;left:21971;top:2032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56" style="position:absolute;left:17399;top:25400;width:1193;height:11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57" style="position:absolute;left:18288;top:27178;width:1473;height:1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58" style="position:absolute;left:19304;top:25273;width:1371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59" style="position:absolute;left:21336;top:21336;width:1270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060" style="position:absolute;left:20320;top:23241;width:1397;height:13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shape id="Shape" o:spid="_x0000_s1061" style="position:absolute;left:17399;top:29337;width:1320;height:1054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" path="m21600,13533c21600,5986,16823,,10800,,4777,,,5985,,13533v,3122,831,5985,2285,8067l19523,21600v1246,-2342,2077,-5205,2077,-8067xe" filled="f" stroked="f" strokeweight="1pt">
                    <v:stroke miterlimit="4" joinstyle="miter"/>
                    <v:path arrowok="t" o:extrusionok="f" o:connecttype="custom" o:connectlocs="66041,52705;66041,52705;66041,52705;66041,52705" o:connectangles="0,90,180,270"/>
                  </v:shape>
                  <v:shape id="Shape" o:spid="_x0000_s1062" style="position:absolute;left:25272;top:21463;width:293;height:1155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" path="m,10681v,4510,8452,8308,21600,10919l21600,c8452,2374,,6171,,10681xe" filled="f" stroked="f" strokeweight="1pt">
                    <v:stroke miterlimit="4" joinstyle="miter"/>
                    <v:path arrowok="t" o:extrusionok="f" o:connecttype="custom" o:connectlocs="14606,57785;14606,57785;14606,57785;14606,57785" o:connectangles="0,90,180,270"/>
                  </v:shape>
                  <v:oval id="Circle" o:spid="_x0000_s1063" style="position:absolute;left:18415;top:23368;width:1270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64" style="position:absolute;left:16383;top:27305;width:1270;height:1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65" style="position:absolute;left:22225;top:23241;width:1549;height:1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shape id="Shape" o:spid="_x0000_s1066" style="position:absolute;left:24129;top:23114;width:1385;height:1664;visibility:visible;mso-wrap-style:square;v-text-anchor:middle" coordsize="21600,21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" path="m,10641v,5891,5747,10800,13079,10800c16448,21441,19420,20459,21600,18823r,-16200c19222,986,16250,5,13079,5,5747,-159,,4586,,10641xe" filled="f" stroked="f" strokeweight="1pt">
                    <v:stroke miterlimit="4" joinstyle="miter"/>
                    <v:path arrowok="t" o:extrusionok="f" o:connecttype="custom" o:connectlocs="69216,83201;69216,83201;69216,83201;69216,83201" o:connectangles="0,90,180,270"/>
                  </v:shape>
                  <v:oval id="Circle" o:spid="_x0000_s1067" style="position:absolute;left:23114;top:25146;width:1727;height:1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shape id="Shape" o:spid="_x0000_s1068" style="position:absolute;left:25018;top:25146;width:496;height:165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" path="m,10800v,4652,8862,8640,21600,10800l21600,c8862,1994,,6148,,10800xe" filled="f" stroked="f" strokeweight="1pt">
                    <v:stroke miterlimit="4" joinstyle="miter"/>
                    <v:path arrowok="t" o:extrusionok="f" o:connecttype="custom" o:connectlocs="24766,82550;24766,82550;24766,82550;24766,82550" o:connectangles="0,90,180,270"/>
                  </v:shape>
                  <v:shape id="Shape" o:spid="_x0000_s1069" style="position:absolute;left:24002;top:26923;width:1575;height:207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" path="m,10866v,5963,6271,10734,14110,10734c16897,21600,19510,20937,21600,19877r,-18154c19510,663,16897,,14110,,6271,132,,4903,,10866xe" filled="f" stroked="f" strokeweight="1pt">
                    <v:stroke miterlimit="4" joinstyle="miter"/>
                    <v:path arrowok="t" o:extrusionok="f" o:connecttype="custom" o:connectlocs="78741,103506;78741,103506;78741,103506;78741,103506" o:connectangles="0,90,180,270"/>
                  </v:shape>
                  <v:shape id="Shape" o:spid="_x0000_s1070" style="position:absolute;left:22986;top:28956;width:2541;height:1409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" path="m16416,20432v108,390,108,779,216,1168l21600,21600,21600,c19116,1946,17172,5838,16416,10508,15336,4476,12204,195,8424,195,3780,195,,7005,,15373v,2141,216,4281,756,6032l16092,21405v108,-194,216,-583,324,-973xe" filled="f" stroked="f" strokeweight="1pt">
                    <v:stroke miterlimit="4" joinstyle="miter"/>
                    <v:path arrowok="t" o:extrusionok="f" o:connecttype="custom" o:connectlocs="127001,70486;127001,70486;127001,70486;127001,70486" o:connectangles="0,90,180,270"/>
                  </v:shape>
                  <v:shape id="Shape" o:spid="_x0000_s1071" style="position:absolute;left:21081;top:29082;width:1753;height:1271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" path="m21600,14904c21600,6696,16748,,10800,,4852,,,6696,,14904v,2376,470,4752,1252,6696l20348,21600v782,-1944,1252,-4320,1252,-6696xe" filled="f" stroked="f" strokeweight="1pt">
                    <v:stroke miterlimit="4" joinstyle="miter"/>
                    <v:path arrowok="t" o:extrusionok="f" o:connecttype="custom" o:connectlocs="87631,63501;87631,63501;87631,63501;87631,63501" o:connectangles="0,90,180,270"/>
                  </v:shape>
                  <v:oval id="Circle" o:spid="_x0000_s1072" style="position:absolute;left:22098;top:27051;width:1879;height:1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73" style="position:absolute;left:20193;top:27178;width:1676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74" style="position:absolute;left:23241;top:21336;width:1371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shape id="Shape" o:spid="_x0000_s1075" style="position:absolute;left:19177;top:29210;width:1524;height:1155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" path="m21600,14242c21600,6409,16740,,10800,,4860,,,6409,,14242v,2848,540,5222,1620,7358l19980,21600v1080,-2136,1620,-4747,1620,-7358xe" filled="f" stroked="f" strokeweight="1pt">
                    <v:stroke miterlimit="4" joinstyle="miter"/>
                    <v:path arrowok="t" o:extrusionok="f" o:connecttype="custom" o:connectlocs="76200,57785;76200,57785;76200,57785;76200,57785" o:connectangles="0,90,180,270"/>
                  </v:shape>
                  <v:oval id="Circle" o:spid="_x0000_s1076" style="position:absolute;left:21209;top:25146;width:1549;height:1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77" style="position:absolute;left:18796;top:11811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78" style="position:absolute;left:16891;top:7874;width:203;height: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79" style="position:absolute;left:15494;top:25400;width:1016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080" style="position:absolute;left:15748;top:1765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81" style="position:absolute;left:15621;top:21590;width:838;height: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082" style="position:absolute;left:15748;top:13843;width:431;height: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3" style="position:absolute;left:17018;top:4064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4" style="position:absolute;left:16637;top:15748;width:609;height: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5" style="position:absolute;left:16510;top:23368;width:1092;height:10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6" style="position:absolute;left:17907;top:5969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7" style="position:absolute;left:16510;top:19558;width:86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8" style="position:absolute;left:14605;top:19558;width:736;height: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89" style="position:absolute;left:18034;top:2032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090" style="position:absolute;left:14859;top:11811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91" style="position:absolute;left:14732;top:15748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092" style="position:absolute;left:14986;top:8001;width:152;height: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93" style="position:absolute;left:14986;top:4064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94" style="position:absolute;left:15875;top:9906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line id="Line" o:spid="_x0000_s1095" style="position:absolute;visibility:visible;mso-wrap-style:square" from="16002,2032" to="16129,2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" stroked="f" strokeweight="1pt">
                    <v:stroke miterlimit="4" joinstyle="miter"/>
                  </v:line>
                  <v:oval id="Circle" o:spid="_x0000_s1096" style="position:absolute;left:20447;top:19431;width:1092;height:10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097" style="position:absolute;left:14478;top:23495;width:939;height:9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98" style="position:absolute;left:14478;top:27432;width:1092;height:10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099" style="position:absolute;left:16002;top:5969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00" style="position:absolute;left:19431;top:21463;width:1117;height:1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01" style="position:absolute;left:19939;top:2032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02" style="position:absolute;left:19685;top:13716;width:558;height: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03" style="position:absolute;left:19812;top:9906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04" style="position:absolute;left:20955;top:3937;width:101;height: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05" style="position:absolute;left:19558;top:17526;width:838;height: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line id="Line" o:spid="_x0000_s1106" style="position:absolute;visibility:visible;mso-wrap-style:square" from="20955,0" to="21082,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" stroked="f" strokeweight="1pt">
                    <v:stroke miterlimit="4" joinstyle="miter"/>
                  </v:line>
                  <v:oval id="Circle" o:spid="_x0000_s1107" style="position:absolute;left:20701;top:11811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08" style="position:absolute;left:17907;top:9906;width:279;height: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09" style="position:absolute;left:20828;top:7874;width:279;height: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10" style="position:absolute;left:20574;top:15621;width:787;height: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11" style="position:absolute;left:17526;top:21463;width:990;height:9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12" style="position:absolute;left:18923;top:7874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13" style="position:absolute;left:17653;top:17653;width:736;height: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14" style="position:absolute;left:17780;top:13716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shape id="Shape" o:spid="_x0000_s1115" style="position:absolute;left:15494;top:29336;width:1117;height:95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" path="m21600,12672c21600,5472,16691,,10800,,4664,,,5760,,12672v,3456,1227,6624,3191,8928l18655,21600v1718,-2304,2945,-5472,2945,-8928xe" filled="f" stroked="f" strokeweight="1pt">
                    <v:stroke miterlimit="4" joinstyle="miter"/>
                    <v:path arrowok="t" o:extrusionok="f" o:connecttype="custom" o:connectlocs="55881,47626;55881,47626;55881,47626;55881,47626" o:connectangles="0,90,180,270"/>
                  </v:shape>
                  <v:oval id="Circle" o:spid="_x0000_s1116" style="position:absolute;left:18542;top:19431;width:990;height:9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17" style="position:absolute;left:18923;top:3937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18" style="position:absolute;left:18669;top:15621;width:685;height: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19" style="position:absolute;left:19939;top:5969;width:152;height: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20" style="position:absolute;left:16764;top:11811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21" style="position:absolute;left:5842;top:29845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22" style="position:absolute;left:4064;top:13970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23" style="position:absolute;left:4953;top:16002;width:101;height: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24" style="position:absolute;left:5969;top:21844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25" style="position:absolute;left:5842;top:25781;width:304;height:3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26" style="position:absolute;left:4953;top:11938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27" style="position:absolute;left:4826;top:27813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28" style="position:absolute;left:4064;top:17907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29" style="position:absolute;left:4953;top:19939;width:203;height: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30" style="position:absolute;left:4953;top:23876;width:279;height: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31" style="position:absolute;left:5969;top:17907;width:152;height: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line id="Line" o:spid="_x0000_s1132" style="position:absolute;visibility:visible;mso-wrap-style:square" from="6985,8001" to="7112,8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" stroked="f" strokeweight="1pt">
                    <v:stroke miterlimit="4" joinstyle="miter"/>
                  </v:line>
                  <v:oval id="Circle" o:spid="_x0000_s1133" style="position:absolute;left:6985;top:15875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34" style="position:absolute;left:6985;top:11938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35" style="position:absolute;left:7874;top:25781;width:431;height: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36" style="position:absolute;left:7747;top:2971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37" style="position:absolute;left:5969;top:13970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38" style="position:absolute;left:6858;top:19812;width:279;height: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39" style="position:absolute;left:6858;top:27686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line id="Line" o:spid="_x0000_s1140" style="position:absolute;visibility:visible;mso-wrap-style:square" from="6096,10033" to="6223,10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" stroked="f" strokeweight="1pt">
                    <v:stroke miterlimit="4" joinstyle="miter"/>
                  </v:line>
                  <v:oval id="Circle" o:spid="_x0000_s1141" style="position:absolute;left:6858;top:23749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42" style="position:absolute;left:1016;top:16002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43" style="position:absolute;left:1016;top:27940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shape id="Shape" o:spid="_x0000_s1144" style="position:absolute;left:25399;top:17653;width:89;height:609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" path="m21600,21600l21600,c6172,3150,,6750,,10800v,4050,6172,7650,21600,10800xe" filled="f" stroked="f" strokeweight="1pt">
                    <v:stroke miterlimit="4" joinstyle="miter"/>
                    <v:path arrowok="t" o:extrusionok="f" o:connecttype="custom" o:connectlocs="4446,30481;4446,30481;4446,30481;4446,30481" o:connectangles="0,90,180,270"/>
                  </v:shape>
                  <v:oval id="Circle" o:spid="_x0000_s1145" style="position:absolute;left:7874;top:21844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46" style="position:absolute;left:1016;top:19939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47" style="position:absolute;top:21971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line id="Line" o:spid="_x0000_s1148" style="position:absolute;visibility:visible;mso-wrap-style:square" from="0,18034" to="127,18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" stroked="f" strokeweight="1pt">
                    <v:stroke miterlimit="4" joinstyle="miter"/>
                  </v:line>
                  <v:shape id="Shape" o:spid="_x0000_s1149" style="position:absolute;left:13589;top:29463;width:939;height:864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" path="m21600,11753c21600,5400,16638,,10800,,4962,,,5400,,11753v,4129,2043,7941,5254,9847l16346,21600v2919,-1906,5254,-5718,5254,-9847xe" filled="f" stroked="f" strokeweight="1pt">
                    <v:stroke miterlimit="4" joinstyle="miter"/>
                    <v:path arrowok="t" o:extrusionok="f" o:connecttype="custom" o:connectlocs="46991,43181;46991,43181;46991,43181;46991,43181" o:connectangles="0,90,180,270"/>
                  </v:shape>
                  <v:oval id="Circle" o:spid="_x0000_s1150" style="position:absolute;top:29972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51" style="position:absolute;left:2032;top:29845;width:152;height: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52" style="position:absolute;top:25908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53" style="position:absolute;left:3937;top:29845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line id="Line" o:spid="_x0000_s1154" style="position:absolute;visibility:visible;mso-wrap-style:square" from="3048,12065" to="3175,12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" stroked="f" strokeweight="1pt">
                    <v:stroke miterlimit="4" joinstyle="miter"/>
                  </v:line>
                  <v:oval id="Circle" o:spid="_x0000_s1155" style="position:absolute;left:3048;top:16002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56" style="position:absolute;left:3937;top:25908;width:203;height:2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57" style="position:absolute;left:2921;top:19939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58" style="position:absolute;left:3937;top:21844;width:152;height: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59" style="position:absolute;left:2032;top:18034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60" style="position:absolute;left:2032;top:25908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61" style="position:absolute;left:2921;top:23876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62" style="position:absolute;left:2032;top:21971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3" style="position:absolute;left:2921;top:27813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4" style="position:absolute;left:1016;top:23876;width:101;height: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5" style="position:absolute;left:12065;top:5969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6" style="position:absolute;left:11938;top:9906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7" style="position:absolute;left:11938;top:13843;width:254;height: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8" style="position:absolute;left:12573;top:23622;width:787;height:7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69" style="position:absolute;left:12573;top:27559;width:914;height: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70" style="position:absolute;left:11684;top:25654;width:685;height: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1" style="position:absolute;left:11684;top:29591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72" style="position:absolute;left:11811;top:17780;width:431;height: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3" style="position:absolute;left:12700;top:19685;width:609;height: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4" style="position:absolute;left:11684;top:21717;width:558;height: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5" style="position:absolute;left:13589;top:25527;width:863;height: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6" style="position:absolute;left:7874;top:17907;width:228;height: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7" style="position:absolute;left:13716;top:17780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8" style="position:absolute;left:13716;top:21590;width:685;height: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79" style="position:absolute;left:13970;top:5969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80" style="position:absolute;left:13970;top:9906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81" style="position:absolute;left:12827;top:15748;width:431;height: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82" style="position:absolute;left:12827;top:11938;width:254;height: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83" style="position:absolute;left:12954;top:4064;width:25;height: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84" style="position:absolute;left:10922;top:11938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85" style="position:absolute;left:12954;top:8001;width:101;height:1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86" style="position:absolute;left:13843;top:13843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87" style="position:absolute;left:8890;top:19812;width:3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88" style="position:absolute;left:8890;top:15875;width:254;height: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89" style="position:absolute;left:9779;top:25654;width:558;height: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190" style="position:absolute;left:9017;top:11938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91" style="position:absolute;left:9779;top:29591;width:609;height: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192" style="position:absolute;left:9017;top:8001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93" style="position:absolute;left:8001;top:13970;width:127;height: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94" style="position:absolute;left:8001;top:10033;width:50;height: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95" style="position:absolute;left:8763;top:27686;width:584;height: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96" style="position:absolute;left:8763;top:23749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97" style="position:absolute;left:10922;top:8001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198" style="position:absolute;left:10668;top:23622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199" style="position:absolute;left:10795;top:19685;width:508;height: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" filled="f" stroked="f" strokeweight="1pt">
                    <v:stroke miterlimit="4" joinstyle="miter"/>
                    <v:textbox inset="3pt,3pt,3pt,3pt"/>
                  </v:oval>
                  <v:oval id="Circle" o:spid="_x0000_s1200" style="position:absolute;left:10668;top:27559;width:736;height: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201" style="position:absolute;left:10795;top:15875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" filled="f" stroked="f" strokeweight="1pt">
                    <v:stroke miterlimit="4" joinstyle="miter"/>
                    <v:textbox inset="3pt,3pt,3pt,3pt"/>
                  </v:oval>
                  <v:oval id="Circle" o:spid="_x0000_s1202" style="position:absolute;left:9906;top:17780;width:330;height: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" filled="f" stroked="f" strokeweight="1pt">
                    <v:stroke miterlimit="4" joinstyle="miter"/>
                    <v:textbox inset="3pt,3pt,3pt,3pt"/>
                  </v:oval>
                  <v:oval id="Circle" o:spid="_x0000_s1203" style="position:absolute;left:9906;top:13970;width:177;height:1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oval id="Circle" o:spid="_x0000_s1204" style="position:absolute;left:9779;top:21717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  <v:line id="Line" o:spid="_x0000_s1205" style="position:absolute;visibility:visible;mso-wrap-style:square" from="10033,5969" to="10160,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" stroked="f" strokeweight="1pt">
                    <v:stroke miterlimit="4" joinstyle="miter"/>
                  </v:line>
                  <v:oval id="Circle" o:spid="_x0000_s1206" style="position:absolute;left:10033;top:10033;width:76;height: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" filled="f" stroked="f" strokeweight="1pt">
                    <v:stroke miterlimit="4" joinstyle="miter"/>
                    <v:textbox inset="3pt,3pt,3pt,3pt"/>
                  </v:oval>
                </v:group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ook w:val="0480" w:firstRow="0" w:lastRow="0" w:firstColumn="1" w:lastColumn="0" w:noHBand="0" w:noVBand="1"/>
      </w:tblPr>
      <w:tblGrid>
        <w:gridCol w:w="5835"/>
        <w:gridCol w:w="798"/>
        <w:gridCol w:w="522"/>
        <w:gridCol w:w="2735"/>
      </w:tblGrid>
      <w:tr w:rsidR="006360A0" w:rsidRPr="002E4AFC" w14:paraId="5719705F" w14:textId="77777777" w:rsidTr="00E10E3F">
        <w:trPr>
          <w:trHeight w:val="2178"/>
          <w:jc w:val="center"/>
        </w:trPr>
        <w:tc>
          <w:tcPr>
            <w:tcW w:w="6945" w:type="dxa"/>
            <w:gridSpan w:val="2"/>
          </w:tcPr>
          <w:p w14:paraId="63E72723" w14:textId="700679A9" w:rsidR="002E4AFC" w:rsidRPr="002E4AFC" w:rsidRDefault="007F02D9" w:rsidP="002E4AFC">
            <w:pPr>
              <w:pStyle w:val="Title"/>
            </w:pPr>
            <w:r>
              <w:t>Musa</w:t>
            </w:r>
            <w:r w:rsidR="002E4AFC" w:rsidRPr="002E4AFC">
              <w:br/>
            </w:r>
            <w:r>
              <w:t>Alnimer</w:t>
            </w:r>
          </w:p>
        </w:tc>
        <w:tc>
          <w:tcPr>
            <w:tcW w:w="2945" w:type="dxa"/>
            <w:gridSpan w:val="2"/>
            <w:vMerge w:val="restart"/>
            <w:vAlign w:val="bottom"/>
          </w:tcPr>
          <w:p w14:paraId="35D56892" w14:textId="20381161" w:rsidR="002E4AFC" w:rsidRPr="002E4AFC" w:rsidRDefault="006360A0" w:rsidP="002E4A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331E88" wp14:editId="792FACC8">
                  <wp:extent cx="1498327" cy="1503045"/>
                  <wp:effectExtent l="0" t="0" r="6985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946" cy="157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0A0" w:rsidRPr="002E4AFC" w14:paraId="7F40E33E" w14:textId="77777777" w:rsidTr="00E10E3F">
        <w:trPr>
          <w:trHeight w:val="1262"/>
          <w:jc w:val="center"/>
        </w:trPr>
        <w:tc>
          <w:tcPr>
            <w:tcW w:w="6106" w:type="dxa"/>
          </w:tcPr>
          <w:p w14:paraId="05F8C35C" w14:textId="77777777" w:rsidR="002E4AFC" w:rsidRPr="002E4AFC" w:rsidRDefault="002E4AFC" w:rsidP="002E4AFC">
            <w:pPr>
              <w:rPr>
                <w:rFonts w:ascii="Arial" w:hAnsi="Arial"/>
              </w:rPr>
            </w:pPr>
          </w:p>
        </w:tc>
        <w:tc>
          <w:tcPr>
            <w:tcW w:w="839" w:type="dxa"/>
          </w:tcPr>
          <w:p w14:paraId="336B418B" w14:textId="77777777" w:rsidR="002E4AFC" w:rsidRPr="002E4AFC" w:rsidRDefault="002E4AFC" w:rsidP="002E4AFC">
            <w:pPr>
              <w:rPr>
                <w:rFonts w:ascii="Arial" w:hAnsi="Arial"/>
              </w:rPr>
            </w:pPr>
          </w:p>
        </w:tc>
        <w:tc>
          <w:tcPr>
            <w:tcW w:w="2945" w:type="dxa"/>
            <w:gridSpan w:val="2"/>
            <w:vMerge/>
          </w:tcPr>
          <w:p w14:paraId="34BE2FEA" w14:textId="77777777" w:rsidR="002E4AFC" w:rsidRPr="002E4AFC" w:rsidRDefault="002E4AFC" w:rsidP="002E4AFC">
            <w:pPr>
              <w:rPr>
                <w:rFonts w:ascii="Arial" w:hAnsi="Arial"/>
              </w:rPr>
            </w:pPr>
          </w:p>
        </w:tc>
      </w:tr>
      <w:tr w:rsidR="006360A0" w:rsidRPr="002E4AFC" w14:paraId="0139E965" w14:textId="77777777" w:rsidTr="00E10E3F">
        <w:trPr>
          <w:trHeight w:val="982"/>
          <w:jc w:val="center"/>
        </w:trPr>
        <w:tc>
          <w:tcPr>
            <w:tcW w:w="6106" w:type="dxa"/>
            <w:vMerge w:val="restart"/>
          </w:tcPr>
          <w:p w14:paraId="775ACD69" w14:textId="77777777" w:rsidR="006E23B3" w:rsidRDefault="006E23B3" w:rsidP="006E23B3">
            <w:pPr>
              <w:pStyle w:val="Heading2"/>
            </w:pPr>
            <w:r w:rsidRPr="000F7D04">
              <w:t>Experience</w:t>
            </w:r>
          </w:p>
          <w:p w14:paraId="71873A24" w14:textId="0916F519" w:rsidR="006E23B3" w:rsidRDefault="007F02D9" w:rsidP="006E23B3">
            <w:pPr>
              <w:pStyle w:val="Dates"/>
            </w:pPr>
            <w:r w:rsidRPr="007F02D9">
              <w:t>2019</w:t>
            </w:r>
            <w:r w:rsidR="006E23B3">
              <w:t>–</w:t>
            </w:r>
            <w:r w:rsidR="00F16D4D">
              <w:t>2022</w:t>
            </w:r>
          </w:p>
          <w:p w14:paraId="6BCE60CD" w14:textId="6B38E046" w:rsidR="006E23B3" w:rsidRDefault="007F02D9" w:rsidP="007F02D9">
            <w:pPr>
              <w:pStyle w:val="Experience"/>
            </w:pPr>
            <w:r w:rsidRPr="007F02D9">
              <w:t>Repair of computers, phones and ps4</w:t>
            </w:r>
            <w:r w:rsidR="006E23B3">
              <w:t xml:space="preserve"> </w:t>
            </w:r>
          </w:p>
          <w:p w14:paraId="67647DB3" w14:textId="4D4D37B2" w:rsidR="006E23B3" w:rsidRDefault="000E32B5" w:rsidP="006E23B3">
            <w:pPr>
              <w:pStyle w:val="Dates"/>
            </w:pPr>
            <w:r>
              <w:t>2022</w:t>
            </w:r>
          </w:p>
          <w:p w14:paraId="58200260" w14:textId="74668CC4" w:rsidR="006E23B3" w:rsidRDefault="000E32B5" w:rsidP="000E32B5">
            <w:pPr>
              <w:pStyle w:val="Experience"/>
            </w:pPr>
            <w:r>
              <w:rPr>
                <w:rFonts w:ascii="Helvetica" w:hAnsi="Helvetica" w:cs="Helvetica"/>
                <w:color w:val="000000"/>
                <w:sz w:val="20"/>
                <w:szCs w:val="20"/>
              </w:rPr>
              <w:t>Complete Android Development Track with Udacity</w:t>
            </w:r>
            <w:r w:rsidR="00E10E3F">
              <w:rPr>
                <w:rFonts w:ascii="Helvetica" w:hAnsi="Helvetica"/>
                <w:color w:val="000000"/>
                <w:sz w:val="20"/>
              </w:rPr>
              <w:t>,</w:t>
            </w:r>
            <w:r w:rsidR="00E10E3F">
              <w:t xml:space="preserve"> Google IT Automation with Python and Google IT Support</w:t>
            </w:r>
            <w:r w:rsidR="00F16D4D">
              <w:t>, CS50</w:t>
            </w:r>
          </w:p>
          <w:p w14:paraId="5F07FA16" w14:textId="77777777" w:rsidR="006E23B3" w:rsidRDefault="006E23B3" w:rsidP="006E23B3"/>
          <w:p w14:paraId="5011F655" w14:textId="2E90A3D5" w:rsidR="006E23B3" w:rsidRDefault="006E23B3" w:rsidP="006E23B3">
            <w:pPr>
              <w:pStyle w:val="Heading2"/>
            </w:pPr>
            <w:r w:rsidRPr="000F7D04">
              <w:t>Education</w:t>
            </w:r>
          </w:p>
          <w:p w14:paraId="7DE9F6D2" w14:textId="5EF1849A" w:rsidR="000E32B5" w:rsidRPr="000E32B5" w:rsidRDefault="000E32B5" w:rsidP="000E32B5">
            <w:pPr>
              <w:pStyle w:val="Dates"/>
            </w:pPr>
            <w:r>
              <w:t>2020–</w:t>
            </w:r>
            <w:r w:rsidRPr="007F02D9">
              <w:t>Present</w:t>
            </w:r>
          </w:p>
          <w:p w14:paraId="5C23FAA3" w14:textId="63CE13FE" w:rsidR="006E23B3" w:rsidRPr="000F7D04" w:rsidRDefault="000E32B5" w:rsidP="006E23B3">
            <w:r w:rsidRPr="000E32B5">
              <w:t>Computer and Information Technology</w:t>
            </w:r>
            <w:r w:rsidR="006E23B3" w:rsidRPr="000F7D04">
              <w:t>,</w:t>
            </w:r>
            <w:r w:rsidR="00F16D4D">
              <w:t xml:space="preserve"> AOU,</w:t>
            </w:r>
            <w:r w:rsidR="006E23B3" w:rsidRPr="000F7D04">
              <w:t xml:space="preserve"> </w:t>
            </w:r>
            <w:r>
              <w:t>Dammam</w:t>
            </w:r>
          </w:p>
          <w:p w14:paraId="3FC9FF53" w14:textId="77777777" w:rsidR="00F16D4D" w:rsidRDefault="00F16D4D" w:rsidP="006E23B3"/>
          <w:p w14:paraId="0CFA71B4" w14:textId="77777777" w:rsidR="00F16D4D" w:rsidRDefault="00F16D4D" w:rsidP="006E23B3"/>
          <w:p w14:paraId="5262D8E0" w14:textId="77777777" w:rsidR="006E23B3" w:rsidRDefault="006E23B3" w:rsidP="006E23B3">
            <w:pPr>
              <w:pStyle w:val="Heading2"/>
            </w:pPr>
            <w:r w:rsidRPr="000F7D04">
              <w:t>References</w:t>
            </w:r>
          </w:p>
          <w:p w14:paraId="3526F127" w14:textId="450F953F" w:rsidR="006E23B3" w:rsidRPr="00762F10" w:rsidRDefault="00F16D4D" w:rsidP="006E23B3">
            <w:pPr>
              <w:ind w:right="-356"/>
            </w:pPr>
            <w:r>
              <w:object w:dxaOrig="1508" w:dyaOrig="983" w14:anchorId="7D5C7B5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75pt;height:49pt" o:ole="">
                  <v:imagedata r:id="rId11" o:title=""/>
                </v:shape>
                <o:OLEObject Type="Embed" ProgID="Package" ShapeID="_x0000_i1041" DrawAspect="Icon" ObjectID="_1756068258" r:id="rId12"/>
              </w:object>
            </w:r>
            <w:r w:rsidR="00E10E3F">
              <w:object w:dxaOrig="1508" w:dyaOrig="983" w14:anchorId="4D42BD7E">
                <v:shape id="_x0000_i1038" type="#_x0000_t75" style="width:75.5pt;height:49pt" o:ole="">
                  <v:imagedata r:id="rId13" o:title=""/>
                </v:shape>
                <o:OLEObject Type="Embed" ProgID="Package" ShapeID="_x0000_i1038" DrawAspect="Icon" ObjectID="_1756068259" r:id="rId14"/>
              </w:object>
            </w:r>
            <w:r w:rsidR="00E10E3F">
              <w:object w:dxaOrig="1508" w:dyaOrig="983" w14:anchorId="560F9DFD">
                <v:shape id="_x0000_i1039" type="#_x0000_t75" style="width:75.5pt;height:49pt" o:ole="">
                  <v:imagedata r:id="rId15" o:title=""/>
                </v:shape>
                <o:OLEObject Type="Embed" ProgID="Package" ShapeID="_x0000_i1039" DrawAspect="Icon" ObjectID="_1756068260" r:id="rId16"/>
              </w:object>
            </w:r>
            <w:r w:rsidRPr="00F16D4D">
              <w:object w:dxaOrig="1021" w:dyaOrig="831" w14:anchorId="19329876">
                <v:shape id="_x0000_i1042" type="#_x0000_t75" style="width:51pt;height:41.5pt" o:ole="">
                  <v:imagedata r:id="rId17" o:title=""/>
                </v:shape>
                <o:OLEObject Type="Embed" ProgID="Package" ShapeID="_x0000_i1042" DrawAspect="Content" ObjectID="_1756068261" r:id="rId18"/>
              </w:object>
            </w:r>
          </w:p>
        </w:tc>
        <w:tc>
          <w:tcPr>
            <w:tcW w:w="839" w:type="dxa"/>
            <w:vMerge w:val="restart"/>
          </w:tcPr>
          <w:p w14:paraId="31FE2E99" w14:textId="77777777" w:rsidR="006E23B3" w:rsidRPr="002E4AFC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7F4E7DB8" w14:textId="77777777" w:rsidR="006E23B3" w:rsidRPr="002E4AFC" w:rsidRDefault="006E23B3" w:rsidP="006E23B3">
            <w:pPr>
              <w:rPr>
                <w:rFonts w:ascii="Arial" w:hAnsi="Arial"/>
              </w:rPr>
            </w:pPr>
          </w:p>
        </w:tc>
      </w:tr>
      <w:tr w:rsidR="006360A0" w:rsidRPr="002E4AFC" w14:paraId="32744A2C" w14:textId="77777777" w:rsidTr="00E10E3F">
        <w:trPr>
          <w:trHeight w:val="605"/>
          <w:jc w:val="center"/>
        </w:trPr>
        <w:tc>
          <w:tcPr>
            <w:tcW w:w="6106" w:type="dxa"/>
            <w:vMerge/>
          </w:tcPr>
          <w:p w14:paraId="25BB6A63" w14:textId="77777777" w:rsidR="006E23B3" w:rsidRPr="002E4AFC" w:rsidRDefault="006E23B3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21ED0F44" w14:textId="77777777" w:rsidR="006E23B3" w:rsidRPr="002E4AFC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1E6F64A2" w14:textId="77777777" w:rsidR="006E23B3" w:rsidRPr="002E4AFC" w:rsidRDefault="006E23B3" w:rsidP="006E23B3">
            <w:pPr>
              <w:pStyle w:val="Heading2"/>
            </w:pPr>
            <w:r w:rsidRPr="002E4AFC">
              <w:t>Contact</w:t>
            </w:r>
          </w:p>
        </w:tc>
      </w:tr>
      <w:tr w:rsidR="006360A0" w:rsidRPr="002E4AFC" w14:paraId="30E0E4B7" w14:textId="77777777" w:rsidTr="00E10E3F">
        <w:trPr>
          <w:trHeight w:val="567"/>
          <w:jc w:val="center"/>
        </w:trPr>
        <w:tc>
          <w:tcPr>
            <w:tcW w:w="6106" w:type="dxa"/>
            <w:vMerge/>
          </w:tcPr>
          <w:p w14:paraId="324E355E" w14:textId="77777777" w:rsidR="0063784D" w:rsidRPr="002E4AFC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7D621BE4" w14:textId="77777777" w:rsidR="0063784D" w:rsidRPr="002E4AFC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37D4FFFD" w14:textId="77777777" w:rsidR="0063784D" w:rsidRPr="002E4AFC" w:rsidRDefault="0063784D" w:rsidP="006E23B3">
            <w:pPr>
              <w:pStyle w:val="Information"/>
            </w:pPr>
            <w:r w:rsidRPr="002E4AFC">
              <w:rPr>
                <w:noProof/>
              </w:rPr>
              <mc:AlternateContent>
                <mc:Choice Requires="wps">
                  <w:drawing>
                    <wp:inline distT="0" distB="0" distL="0" distR="0" wp14:anchorId="1822463E" wp14:editId="75ED7F07">
                      <wp:extent cx="154940" cy="201930"/>
                      <wp:effectExtent l="0" t="0" r="0" b="7620"/>
                      <wp:docPr id="208" name="Shape" descr="GPS ico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940" cy="20193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10800" y="0"/>
                                    </a:moveTo>
                                    <a:cubicBezTo>
                                      <a:pt x="4780" y="0"/>
                                      <a:pt x="0" y="3668"/>
                                      <a:pt x="0" y="8287"/>
                                    </a:cubicBezTo>
                                    <a:cubicBezTo>
                                      <a:pt x="0" y="12906"/>
                                      <a:pt x="10800" y="21600"/>
                                      <a:pt x="10800" y="21600"/>
                                    </a:cubicBezTo>
                                    <a:cubicBezTo>
                                      <a:pt x="10800" y="21600"/>
                                      <a:pt x="21600" y="12906"/>
                                      <a:pt x="21600" y="8287"/>
                                    </a:cubicBezTo>
                                    <a:cubicBezTo>
                                      <a:pt x="21600" y="3668"/>
                                      <a:pt x="16820" y="0"/>
                                      <a:pt x="10800" y="0"/>
                                    </a:cubicBezTo>
                                    <a:close/>
                                    <a:moveTo>
                                      <a:pt x="10800" y="11819"/>
                                    </a:moveTo>
                                    <a:cubicBezTo>
                                      <a:pt x="8144" y="11819"/>
                                      <a:pt x="5843" y="10189"/>
                                      <a:pt x="5843" y="8015"/>
                                    </a:cubicBezTo>
                                    <a:cubicBezTo>
                                      <a:pt x="5843" y="5977"/>
                                      <a:pt x="7967" y="4211"/>
                                      <a:pt x="10800" y="4211"/>
                                    </a:cubicBezTo>
                                    <a:cubicBezTo>
                                      <a:pt x="13456" y="4211"/>
                                      <a:pt x="15757" y="5841"/>
                                      <a:pt x="15757" y="8015"/>
                                    </a:cubicBezTo>
                                    <a:cubicBezTo>
                                      <a:pt x="15757" y="10053"/>
                                      <a:pt x="13456" y="11819"/>
                                      <a:pt x="10800" y="11819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02B6A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9FE59E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" path="m10800,c4780,,,3668,,8287v,4619,10800,13313,10800,13313c10800,21600,21600,12906,21600,8287,21600,3668,16820,,10800,xm10800,11819v-2656,,-4957,-1630,-4957,-3804c5843,5977,7967,4211,10800,4211v2656,,4957,1630,4957,3804c15757,10053,13456,11819,10800,11819xe" fillcolor="#202b6a" stroked="f" strokeweight="1pt">
                      <v:stroke miterlimit="4" joinstyle="miter"/>
                      <v:path arrowok="t" o:extrusionok="f" o:connecttype="custom" o:connectlocs="77470,100965;77470,100965;77470,100965;77470,100965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20" w:type="dxa"/>
            <w:vAlign w:val="center"/>
          </w:tcPr>
          <w:p w14:paraId="016D5C6A" w14:textId="232E7947" w:rsidR="0063784D" w:rsidRDefault="000E32B5" w:rsidP="006E23B3">
            <w:pPr>
              <w:pStyle w:val="Information"/>
            </w:pPr>
            <w:r>
              <w:t>S</w:t>
            </w:r>
            <w:r w:rsidRPr="000E32B5">
              <w:t>audi Arabia</w:t>
            </w:r>
            <w:r w:rsidR="0063784D" w:rsidRPr="0063784D">
              <w:t xml:space="preserve"> </w:t>
            </w:r>
          </w:p>
          <w:p w14:paraId="5B7EF744" w14:textId="777155E7" w:rsidR="0063784D" w:rsidRPr="002E4AFC" w:rsidRDefault="000E32B5" w:rsidP="006E23B3">
            <w:pPr>
              <w:pStyle w:val="Information"/>
            </w:pPr>
            <w:r>
              <w:t>Dammam</w:t>
            </w:r>
          </w:p>
        </w:tc>
      </w:tr>
      <w:tr w:rsidR="006360A0" w:rsidRPr="002E4AFC" w14:paraId="5A4F3B2B" w14:textId="77777777" w:rsidTr="00E10E3F">
        <w:trPr>
          <w:trHeight w:val="567"/>
          <w:jc w:val="center"/>
        </w:trPr>
        <w:tc>
          <w:tcPr>
            <w:tcW w:w="6106" w:type="dxa"/>
            <w:vMerge/>
          </w:tcPr>
          <w:p w14:paraId="3EB30CD5" w14:textId="77777777" w:rsidR="0063784D" w:rsidRPr="002E4AFC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760024BD" w14:textId="77777777" w:rsidR="0063784D" w:rsidRPr="002E4AFC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7E8E4CEF" w14:textId="77777777" w:rsidR="0063784D" w:rsidRPr="002E4AFC" w:rsidRDefault="0063784D" w:rsidP="006E23B3">
            <w:pPr>
              <w:pStyle w:val="Information"/>
            </w:pPr>
            <w:r w:rsidRPr="002E4AFC">
              <w:rPr>
                <w:noProof/>
              </w:rPr>
              <mc:AlternateContent>
                <mc:Choice Requires="wps">
                  <w:drawing>
                    <wp:inline distT="0" distB="0" distL="0" distR="0" wp14:anchorId="332F2CD3" wp14:editId="33D7691A">
                      <wp:extent cx="165100" cy="165100"/>
                      <wp:effectExtent l="0" t="0" r="6350" b="6350"/>
                      <wp:docPr id="209" name="Shape" descr="Phone ico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100" cy="165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10800" y="0"/>
                                    </a:moveTo>
                                    <a:cubicBezTo>
                                      <a:pt x="4818" y="0"/>
                                      <a:pt x="0" y="4818"/>
                                      <a:pt x="0" y="10800"/>
                                    </a:cubicBezTo>
                                    <a:cubicBezTo>
                                      <a:pt x="0" y="16782"/>
                                      <a:pt x="4818" y="21600"/>
                                      <a:pt x="10800" y="21600"/>
                                    </a:cubicBezTo>
                                    <a:cubicBezTo>
                                      <a:pt x="16782" y="21600"/>
                                      <a:pt x="21600" y="16782"/>
                                      <a:pt x="21600" y="10800"/>
                                    </a:cubicBezTo>
                                    <a:cubicBezTo>
                                      <a:pt x="21600" y="4818"/>
                                      <a:pt x="16781" y="0"/>
                                      <a:pt x="10800" y="0"/>
                                    </a:cubicBezTo>
                                    <a:close/>
                                    <a:moveTo>
                                      <a:pt x="9637" y="18942"/>
                                    </a:moveTo>
                                    <a:cubicBezTo>
                                      <a:pt x="8640" y="18942"/>
                                      <a:pt x="7809" y="18111"/>
                                      <a:pt x="7809" y="17114"/>
                                    </a:cubicBezTo>
                                    <a:lnTo>
                                      <a:pt x="7809" y="4486"/>
                                    </a:lnTo>
                                    <a:cubicBezTo>
                                      <a:pt x="7809" y="3489"/>
                                      <a:pt x="8640" y="2658"/>
                                      <a:pt x="9637" y="2658"/>
                                    </a:cubicBezTo>
                                    <a:lnTo>
                                      <a:pt x="9637" y="18942"/>
                                    </a:lnTo>
                                    <a:close/>
                                    <a:moveTo>
                                      <a:pt x="13791" y="17778"/>
                                    </a:moveTo>
                                    <a:cubicBezTo>
                                      <a:pt x="13791" y="18443"/>
                                      <a:pt x="13292" y="18942"/>
                                      <a:pt x="12628" y="18942"/>
                                    </a:cubicBezTo>
                                    <a:lnTo>
                                      <a:pt x="10800" y="18942"/>
                                    </a:lnTo>
                                    <a:lnTo>
                                      <a:pt x="10800" y="13625"/>
                                    </a:lnTo>
                                    <a:lnTo>
                                      <a:pt x="12628" y="13625"/>
                                    </a:lnTo>
                                    <a:cubicBezTo>
                                      <a:pt x="13292" y="13625"/>
                                      <a:pt x="13791" y="14123"/>
                                      <a:pt x="13791" y="14788"/>
                                    </a:cubicBezTo>
                                    <a:lnTo>
                                      <a:pt x="13791" y="17778"/>
                                    </a:lnTo>
                                    <a:close/>
                                    <a:moveTo>
                                      <a:pt x="13791" y="6812"/>
                                    </a:moveTo>
                                    <a:cubicBezTo>
                                      <a:pt x="13791" y="7477"/>
                                      <a:pt x="13292" y="7975"/>
                                      <a:pt x="12628" y="7975"/>
                                    </a:cubicBezTo>
                                    <a:lnTo>
                                      <a:pt x="10800" y="7975"/>
                                    </a:lnTo>
                                    <a:lnTo>
                                      <a:pt x="10800" y="2658"/>
                                    </a:lnTo>
                                    <a:lnTo>
                                      <a:pt x="12628" y="2658"/>
                                    </a:lnTo>
                                    <a:cubicBezTo>
                                      <a:pt x="13292" y="2658"/>
                                      <a:pt x="13791" y="3157"/>
                                      <a:pt x="13791" y="3822"/>
                                    </a:cubicBezTo>
                                    <a:lnTo>
                                      <a:pt x="13791" y="6812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02B6A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B69024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" path="m10800,c4818,,,4818,,10800v,5982,4818,10800,10800,10800c16782,21600,21600,16782,21600,10800,21600,4818,16781,,10800,xm9637,18942v-997,,-1828,-831,-1828,-1828l7809,4486v,-997,831,-1828,1828,-1828l9637,18942xm13791,17778v,665,-499,1164,-1163,1164l10800,18942r,-5317l12628,13625v664,,1163,498,1163,1163l13791,17778xm13791,6812v,665,-499,1163,-1163,1163l10800,7975r,-5317l12628,2658v664,,1163,499,1163,1164l13791,6812xe" fillcolor="#202b6a" stroked="f" strokeweight="1pt">
                      <v:stroke miterlimit="4" joinstyle="miter"/>
                      <v:path arrowok="t" o:extrusionok="f" o:connecttype="custom" o:connectlocs="82550,82550;82550,82550;82550,82550;82550,82550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20" w:type="dxa"/>
            <w:vAlign w:val="center"/>
          </w:tcPr>
          <w:p w14:paraId="342A6AC8" w14:textId="02183665" w:rsidR="0063784D" w:rsidRPr="002E4AFC" w:rsidRDefault="007F02D9" w:rsidP="006E23B3">
            <w:pPr>
              <w:pStyle w:val="Information"/>
            </w:pPr>
            <w:r>
              <w:t>0536084503</w:t>
            </w:r>
          </w:p>
        </w:tc>
      </w:tr>
      <w:tr w:rsidR="006360A0" w:rsidRPr="002E4AFC" w14:paraId="51281C33" w14:textId="77777777" w:rsidTr="00E10E3F">
        <w:trPr>
          <w:trHeight w:val="567"/>
          <w:jc w:val="center"/>
        </w:trPr>
        <w:tc>
          <w:tcPr>
            <w:tcW w:w="6106" w:type="dxa"/>
            <w:vMerge/>
          </w:tcPr>
          <w:p w14:paraId="2C9DC986" w14:textId="77777777" w:rsidR="0063784D" w:rsidRPr="002E4AFC" w:rsidRDefault="0063784D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3C48D88C" w14:textId="77777777" w:rsidR="0063784D" w:rsidRPr="002E4AFC" w:rsidRDefault="0063784D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525" w:type="dxa"/>
            <w:vAlign w:val="center"/>
          </w:tcPr>
          <w:p w14:paraId="51A8358B" w14:textId="77777777" w:rsidR="0063784D" w:rsidRPr="002E4AFC" w:rsidRDefault="0063784D" w:rsidP="006E23B3">
            <w:pPr>
              <w:pStyle w:val="Information"/>
            </w:pPr>
            <w:r w:rsidRPr="002E4AFC">
              <w:rPr>
                <w:noProof/>
              </w:rPr>
              <mc:AlternateContent>
                <mc:Choice Requires="wps">
                  <w:drawing>
                    <wp:inline distT="0" distB="0" distL="0" distR="0" wp14:anchorId="69E7EB1A" wp14:editId="01332A6D">
                      <wp:extent cx="165100" cy="165100"/>
                      <wp:effectExtent l="0" t="0" r="6350" b="6350"/>
                      <wp:docPr id="210" name="Shape" descr="email ico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100" cy="165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14123" y="7145"/>
                                    </a:moveTo>
                                    <a:lnTo>
                                      <a:pt x="7311" y="7145"/>
                                    </a:lnTo>
                                    <a:lnTo>
                                      <a:pt x="10634" y="9803"/>
                                    </a:lnTo>
                                    <a:lnTo>
                                      <a:pt x="14123" y="7145"/>
                                    </a:lnTo>
                                    <a:close/>
                                    <a:moveTo>
                                      <a:pt x="10800" y="0"/>
                                    </a:moveTo>
                                    <a:cubicBezTo>
                                      <a:pt x="4818" y="0"/>
                                      <a:pt x="0" y="4818"/>
                                      <a:pt x="0" y="10800"/>
                                    </a:cubicBezTo>
                                    <a:cubicBezTo>
                                      <a:pt x="0" y="16782"/>
                                      <a:pt x="4818" y="21600"/>
                                      <a:pt x="10800" y="21600"/>
                                    </a:cubicBezTo>
                                    <a:cubicBezTo>
                                      <a:pt x="16782" y="21600"/>
                                      <a:pt x="21600" y="16782"/>
                                      <a:pt x="21600" y="10800"/>
                                    </a:cubicBezTo>
                                    <a:cubicBezTo>
                                      <a:pt x="21600" y="4818"/>
                                      <a:pt x="16781" y="0"/>
                                      <a:pt x="10800" y="0"/>
                                    </a:cubicBezTo>
                                    <a:close/>
                                    <a:moveTo>
                                      <a:pt x="17446" y="14123"/>
                                    </a:moveTo>
                                    <a:cubicBezTo>
                                      <a:pt x="17446" y="15286"/>
                                      <a:pt x="16449" y="16283"/>
                                      <a:pt x="15286" y="16283"/>
                                    </a:cubicBezTo>
                                    <a:lnTo>
                                      <a:pt x="6480" y="16283"/>
                                    </a:lnTo>
                                    <a:cubicBezTo>
                                      <a:pt x="5317" y="16283"/>
                                      <a:pt x="4320" y="15286"/>
                                      <a:pt x="4320" y="14123"/>
                                    </a:cubicBezTo>
                                    <a:lnTo>
                                      <a:pt x="4320" y="7643"/>
                                    </a:lnTo>
                                    <a:cubicBezTo>
                                      <a:pt x="4320" y="6480"/>
                                      <a:pt x="5317" y="5483"/>
                                      <a:pt x="6480" y="5483"/>
                                    </a:cubicBezTo>
                                    <a:lnTo>
                                      <a:pt x="15286" y="5483"/>
                                    </a:lnTo>
                                    <a:cubicBezTo>
                                      <a:pt x="16449" y="5483"/>
                                      <a:pt x="17446" y="6480"/>
                                      <a:pt x="17446" y="7643"/>
                                    </a:cubicBezTo>
                                    <a:lnTo>
                                      <a:pt x="17446" y="14123"/>
                                    </a:lnTo>
                                    <a:close/>
                                    <a:moveTo>
                                      <a:pt x="5815" y="7975"/>
                                    </a:moveTo>
                                    <a:lnTo>
                                      <a:pt x="5815" y="14123"/>
                                    </a:lnTo>
                                    <a:cubicBezTo>
                                      <a:pt x="5815" y="14455"/>
                                      <a:pt x="5982" y="14622"/>
                                      <a:pt x="6314" y="14622"/>
                                    </a:cubicBezTo>
                                    <a:lnTo>
                                      <a:pt x="15120" y="14622"/>
                                    </a:lnTo>
                                    <a:cubicBezTo>
                                      <a:pt x="15452" y="14622"/>
                                      <a:pt x="15618" y="14455"/>
                                      <a:pt x="15618" y="14123"/>
                                    </a:cubicBezTo>
                                    <a:lnTo>
                                      <a:pt x="15618" y="7975"/>
                                    </a:lnTo>
                                    <a:lnTo>
                                      <a:pt x="10634" y="11963"/>
                                    </a:lnTo>
                                    <a:lnTo>
                                      <a:pt x="5815" y="797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02B6A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6F1C8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" path="m14123,7145r-6812,l10634,9803,14123,7145xm10800,c4818,,,4818,,10800v,5982,4818,10800,10800,10800c16782,21600,21600,16782,21600,10800,21600,4818,16781,,10800,xm17446,14123v,1163,-997,2160,-2160,2160l6480,16283v-1163,,-2160,-997,-2160,-2160l4320,7643v,-1163,997,-2160,2160,-2160l15286,5483v1163,,2160,997,2160,2160l17446,14123xm5815,7975r,6148c5815,14455,5982,14622,6314,14622r8806,c15452,14622,15618,14455,15618,14123r,-6148l10634,11963,5815,7975xe" fillcolor="#202b6a" stroked="f" strokeweight="1pt">
                      <v:stroke miterlimit="4" joinstyle="miter"/>
                      <v:path arrowok="t" o:extrusionok="f" o:connecttype="custom" o:connectlocs="82550,82550;82550,82550;82550,82550;82550,82550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20" w:type="dxa"/>
            <w:vAlign w:val="center"/>
          </w:tcPr>
          <w:p w14:paraId="3D1B08A9" w14:textId="3ACE00D5" w:rsidR="0063784D" w:rsidRPr="002E4AFC" w:rsidRDefault="007F02D9" w:rsidP="006E23B3">
            <w:pPr>
              <w:pStyle w:val="Information"/>
            </w:pPr>
            <w:r>
              <w:t>Musaalnimer1@gmail.com</w:t>
            </w:r>
          </w:p>
        </w:tc>
      </w:tr>
      <w:tr w:rsidR="006360A0" w:rsidRPr="002E4AFC" w14:paraId="66FDFBD9" w14:textId="77777777" w:rsidTr="00E10E3F">
        <w:trPr>
          <w:gridAfter w:val="2"/>
          <w:wAfter w:w="2945" w:type="dxa"/>
          <w:trHeight w:val="667"/>
          <w:jc w:val="center"/>
        </w:trPr>
        <w:tc>
          <w:tcPr>
            <w:tcW w:w="6106" w:type="dxa"/>
            <w:vMerge/>
          </w:tcPr>
          <w:p w14:paraId="0ACEC472" w14:textId="77777777" w:rsidR="007F02D9" w:rsidRPr="002E4AFC" w:rsidRDefault="007F02D9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3952FCD1" w14:textId="77777777" w:rsidR="007F02D9" w:rsidRPr="002E4AFC" w:rsidRDefault="007F02D9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</w:tr>
      <w:tr w:rsidR="006360A0" w:rsidRPr="002E4AFC" w14:paraId="54B99B2F" w14:textId="77777777" w:rsidTr="00E10E3F">
        <w:trPr>
          <w:trHeight w:val="796"/>
          <w:jc w:val="center"/>
        </w:trPr>
        <w:tc>
          <w:tcPr>
            <w:tcW w:w="6106" w:type="dxa"/>
            <w:vMerge/>
          </w:tcPr>
          <w:p w14:paraId="38B3A978" w14:textId="77777777" w:rsidR="006E23B3" w:rsidRPr="002E4AFC" w:rsidRDefault="006E23B3" w:rsidP="006E23B3">
            <w:pPr>
              <w:keepNext/>
              <w:keepLines/>
              <w:pBdr>
                <w:top w:val="single" w:sz="24" w:space="6" w:color="FF7707"/>
              </w:pBdr>
              <w:spacing w:after="120"/>
              <w:outlineLvl w:val="1"/>
              <w:rPr>
                <w:rFonts w:ascii="Arial Black" w:hAnsi="Arial Black"/>
                <w:color w:val="202B6A"/>
                <w:sz w:val="26"/>
                <w:szCs w:val="26"/>
              </w:rPr>
            </w:pPr>
          </w:p>
        </w:tc>
        <w:tc>
          <w:tcPr>
            <w:tcW w:w="839" w:type="dxa"/>
            <w:vMerge/>
          </w:tcPr>
          <w:p w14:paraId="5F79412D" w14:textId="77777777" w:rsidR="006E23B3" w:rsidRPr="002E4AFC" w:rsidRDefault="006E23B3" w:rsidP="006E23B3">
            <w:pPr>
              <w:kinsoku w:val="0"/>
              <w:overflowPunct w:val="0"/>
              <w:spacing w:before="168" w:line="204" w:lineRule="auto"/>
              <w:ind w:right="6116"/>
              <w:rPr>
                <w:rFonts w:ascii="Arial Black" w:hAnsi="Arial Black" w:cs="Arial Black"/>
                <w:b/>
                <w:bCs/>
                <w:color w:val="FF7706"/>
                <w:sz w:val="52"/>
                <w:szCs w:val="52"/>
              </w:rPr>
            </w:pPr>
          </w:p>
        </w:tc>
        <w:tc>
          <w:tcPr>
            <w:tcW w:w="2945" w:type="dxa"/>
            <w:gridSpan w:val="2"/>
          </w:tcPr>
          <w:p w14:paraId="49C63A5B" w14:textId="77777777" w:rsidR="006E23B3" w:rsidRPr="002E4AFC" w:rsidRDefault="006E23B3" w:rsidP="006E23B3">
            <w:pPr>
              <w:rPr>
                <w:rFonts w:ascii="Arial" w:hAnsi="Arial"/>
              </w:rPr>
            </w:pPr>
          </w:p>
        </w:tc>
      </w:tr>
    </w:tbl>
    <w:p w14:paraId="6F834A04" w14:textId="77777777" w:rsidR="00CE6104" w:rsidRPr="0006568A" w:rsidRDefault="00CE6104" w:rsidP="0006568A"/>
    <w:sectPr w:rsidR="00CE6104" w:rsidRPr="0006568A" w:rsidSect="006E23B3">
      <w:pgSz w:w="11906" w:h="16838" w:code="9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DAA71" w14:textId="77777777" w:rsidR="00D064BA" w:rsidRDefault="00D064BA" w:rsidP="009129A0">
      <w:r>
        <w:separator/>
      </w:r>
    </w:p>
  </w:endnote>
  <w:endnote w:type="continuationSeparator" w:id="0">
    <w:p w14:paraId="75DCEEBC" w14:textId="77777777" w:rsidR="00D064BA" w:rsidRDefault="00D064BA" w:rsidP="009129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A8E0834-AEF2-429C-A7C4-03CC3C5103F9}"/>
    <w:embedBold r:id="rId2" w:fontKey="{03A3AE43-D962-443C-895E-79C64F77FB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86712FF5-818E-4EF6-87F5-19250256FA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4" w:fontKey="{87481B07-F2AD-484F-A433-2F3D25776CFF}"/>
    <w:embedBold r:id="rId5" w:fontKey="{49150D7C-3441-4161-9E23-635397E66CD3}"/>
    <w:embedItalic r:id="rId6" w:fontKey="{8E81BDA5-D8AB-4D31-B100-CCD1FC0122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7E90393-9211-4AD8-B32A-EBAD736A7EA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10784233-497F-419C-A6A7-F6746F258D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C758F" w14:textId="77777777" w:rsidR="00D064BA" w:rsidRDefault="00D064BA" w:rsidP="009129A0">
      <w:r>
        <w:separator/>
      </w:r>
    </w:p>
  </w:footnote>
  <w:footnote w:type="continuationSeparator" w:id="0">
    <w:p w14:paraId="37542ED9" w14:textId="77777777" w:rsidR="00D064BA" w:rsidRDefault="00D064BA" w:rsidP="009129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6A0B9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F7707" w:themeColor="accent2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8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0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1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2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247022"/>
    <w:multiLevelType w:val="multilevel"/>
    <w:tmpl w:val="400A36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8E40A21"/>
    <w:multiLevelType w:val="multilevel"/>
    <w:tmpl w:val="0A16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1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1168523352">
    <w:abstractNumId w:val="12"/>
  </w:num>
  <w:num w:numId="2" w16cid:durableId="1128352710">
    <w:abstractNumId w:val="8"/>
  </w:num>
  <w:num w:numId="3" w16cid:durableId="2121676707">
    <w:abstractNumId w:val="16"/>
  </w:num>
  <w:num w:numId="4" w16cid:durableId="1936598102">
    <w:abstractNumId w:val="13"/>
  </w:num>
  <w:num w:numId="5" w16cid:durableId="908733315">
    <w:abstractNumId w:val="14"/>
  </w:num>
  <w:num w:numId="6" w16cid:durableId="2017462803">
    <w:abstractNumId w:val="20"/>
  </w:num>
  <w:num w:numId="7" w16cid:durableId="696007663">
    <w:abstractNumId w:val="7"/>
  </w:num>
  <w:num w:numId="8" w16cid:durableId="999310280">
    <w:abstractNumId w:val="11"/>
  </w:num>
  <w:num w:numId="9" w16cid:durableId="713307995">
    <w:abstractNumId w:val="18"/>
  </w:num>
  <w:num w:numId="10" w16cid:durableId="1083064072">
    <w:abstractNumId w:val="2"/>
  </w:num>
  <w:num w:numId="11" w16cid:durableId="1888905425">
    <w:abstractNumId w:val="6"/>
  </w:num>
  <w:num w:numId="12" w16cid:durableId="113985488">
    <w:abstractNumId w:val="1"/>
  </w:num>
  <w:num w:numId="13" w16cid:durableId="639841238">
    <w:abstractNumId w:val="3"/>
  </w:num>
  <w:num w:numId="14" w16cid:durableId="434520621">
    <w:abstractNumId w:val="10"/>
  </w:num>
  <w:num w:numId="15" w16cid:durableId="1068571627">
    <w:abstractNumId w:val="9"/>
  </w:num>
  <w:num w:numId="16" w16cid:durableId="2116094786">
    <w:abstractNumId w:val="17"/>
  </w:num>
  <w:num w:numId="17" w16cid:durableId="565411635">
    <w:abstractNumId w:val="4"/>
  </w:num>
  <w:num w:numId="18" w16cid:durableId="2084982374">
    <w:abstractNumId w:val="22"/>
  </w:num>
  <w:num w:numId="19" w16cid:durableId="1389458331">
    <w:abstractNumId w:val="19"/>
  </w:num>
  <w:num w:numId="20" w16cid:durableId="1136948485">
    <w:abstractNumId w:val="15"/>
  </w:num>
  <w:num w:numId="21" w16cid:durableId="584143640">
    <w:abstractNumId w:val="21"/>
  </w:num>
  <w:num w:numId="22" w16cid:durableId="1308631305">
    <w:abstractNumId w:val="5"/>
  </w:num>
  <w:num w:numId="23" w16cid:durableId="1120103963">
    <w:abstractNumId w:val="0"/>
  </w:num>
  <w:num w:numId="24" w16cid:durableId="31735462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2D9"/>
    <w:rsid w:val="00052382"/>
    <w:rsid w:val="0006568A"/>
    <w:rsid w:val="00076F0F"/>
    <w:rsid w:val="00084253"/>
    <w:rsid w:val="000D1F49"/>
    <w:rsid w:val="000E32B5"/>
    <w:rsid w:val="000E6867"/>
    <w:rsid w:val="001727CA"/>
    <w:rsid w:val="002C56E6"/>
    <w:rsid w:val="002E4AFC"/>
    <w:rsid w:val="002F2708"/>
    <w:rsid w:val="00361E11"/>
    <w:rsid w:val="003F0847"/>
    <w:rsid w:val="0040090B"/>
    <w:rsid w:val="0046302A"/>
    <w:rsid w:val="00487D2D"/>
    <w:rsid w:val="004D5D62"/>
    <w:rsid w:val="005112D0"/>
    <w:rsid w:val="00577E06"/>
    <w:rsid w:val="005A3BF7"/>
    <w:rsid w:val="005F2035"/>
    <w:rsid w:val="005F78E5"/>
    <w:rsid w:val="005F7990"/>
    <w:rsid w:val="00635B84"/>
    <w:rsid w:val="006360A0"/>
    <w:rsid w:val="0063739C"/>
    <w:rsid w:val="0063784D"/>
    <w:rsid w:val="00692B96"/>
    <w:rsid w:val="006E23B3"/>
    <w:rsid w:val="00770F25"/>
    <w:rsid w:val="007A35A8"/>
    <w:rsid w:val="007B0A85"/>
    <w:rsid w:val="007C6A52"/>
    <w:rsid w:val="007F02D9"/>
    <w:rsid w:val="0082043E"/>
    <w:rsid w:val="008311CD"/>
    <w:rsid w:val="008E203A"/>
    <w:rsid w:val="0091229C"/>
    <w:rsid w:val="009129A0"/>
    <w:rsid w:val="0093054E"/>
    <w:rsid w:val="00940E73"/>
    <w:rsid w:val="0098597D"/>
    <w:rsid w:val="009929ED"/>
    <w:rsid w:val="009B15B0"/>
    <w:rsid w:val="009F619A"/>
    <w:rsid w:val="009F6DDE"/>
    <w:rsid w:val="00A370A8"/>
    <w:rsid w:val="00B933F2"/>
    <w:rsid w:val="00BA6DDD"/>
    <w:rsid w:val="00BD4753"/>
    <w:rsid w:val="00BD5CB1"/>
    <w:rsid w:val="00BE62EE"/>
    <w:rsid w:val="00C003BA"/>
    <w:rsid w:val="00C24813"/>
    <w:rsid w:val="00C46878"/>
    <w:rsid w:val="00CB4A51"/>
    <w:rsid w:val="00CD4532"/>
    <w:rsid w:val="00CD47B0"/>
    <w:rsid w:val="00CE6104"/>
    <w:rsid w:val="00CE7918"/>
    <w:rsid w:val="00D064BA"/>
    <w:rsid w:val="00D16163"/>
    <w:rsid w:val="00DB3FAD"/>
    <w:rsid w:val="00DC3E3C"/>
    <w:rsid w:val="00E10E3F"/>
    <w:rsid w:val="00E61C09"/>
    <w:rsid w:val="00EB3B58"/>
    <w:rsid w:val="00EC7359"/>
    <w:rsid w:val="00EE3054"/>
    <w:rsid w:val="00F00606"/>
    <w:rsid w:val="00F01256"/>
    <w:rsid w:val="00F16D4D"/>
    <w:rsid w:val="00FA063B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1ABFF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2E4AFC"/>
    <w:pPr>
      <w:widowControl w:val="0"/>
      <w:autoSpaceDE w:val="0"/>
      <w:autoSpaceDN w:val="0"/>
      <w:adjustRightInd w:val="0"/>
    </w:pPr>
    <w:rPr>
      <w:rFonts w:eastAsia="Times New Roman" w:cs="Arial"/>
    </w:rPr>
  </w:style>
  <w:style w:type="paragraph" w:styleId="Heading1">
    <w:name w:val="heading 1"/>
    <w:basedOn w:val="Normal"/>
    <w:next w:val="Normal"/>
    <w:link w:val="Heading1Char"/>
    <w:uiPriority w:val="1"/>
    <w:rsid w:val="002E4AFC"/>
    <w:pPr>
      <w:ind w:left="119"/>
      <w:outlineLvl w:val="0"/>
    </w:pPr>
    <w:rPr>
      <w:rFonts w:ascii="Arial Black" w:hAnsi="Arial Black" w:cs="Arial Black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qFormat/>
    <w:rsid w:val="002E4AFC"/>
    <w:pPr>
      <w:keepNext/>
      <w:keepLines/>
      <w:pBdr>
        <w:top w:val="single" w:sz="24" w:space="6" w:color="FF7707" w:themeColor="accent2"/>
      </w:pBdr>
      <w:spacing w:after="120"/>
      <w:outlineLvl w:val="1"/>
    </w:pPr>
    <w:rPr>
      <w:rFonts w:asciiTheme="majorHAnsi" w:eastAsiaTheme="majorEastAsia" w:hAnsiTheme="majorHAnsi" w:cstheme="majorBidi"/>
      <w:color w:val="202B6A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1"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ind w:left="144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0153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01534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2E4AFC"/>
    <w:rPr>
      <w:rFonts w:ascii="Arial Black" w:eastAsia="Times New Roman" w:hAnsi="Arial Black" w:cs="Arial Black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semiHidden/>
    <w:rsid w:val="002E4AF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2E4AFC"/>
    <w:rPr>
      <w:rFonts w:eastAsia="Times New Roman" w:cs="Arial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rsid w:val="002E4AFC"/>
    <w:pPr>
      <w:spacing w:line="480" w:lineRule="auto"/>
    </w:pPr>
    <w:rPr>
      <w:rFonts w:cs="Georgia"/>
    </w:rPr>
  </w:style>
  <w:style w:type="character" w:customStyle="1" w:styleId="Heading2Char">
    <w:name w:val="Heading 2 Char"/>
    <w:basedOn w:val="DefaultParagraphFont"/>
    <w:link w:val="Heading2"/>
    <w:uiPriority w:val="9"/>
    <w:rsid w:val="002E4AFC"/>
    <w:rPr>
      <w:rFonts w:asciiTheme="majorHAnsi" w:eastAsiaTheme="majorEastAsia" w:hAnsiTheme="majorHAnsi" w:cstheme="majorBidi"/>
      <w:color w:val="202B6A" w:themeColor="accent1"/>
      <w:sz w:val="26"/>
      <w:szCs w:val="26"/>
    </w:rPr>
  </w:style>
  <w:style w:type="character" w:customStyle="1" w:styleId="DateChar">
    <w:name w:val="Date Char"/>
    <w:basedOn w:val="DefaultParagraphFont"/>
    <w:link w:val="Date"/>
    <w:uiPriority w:val="99"/>
    <w:semiHidden/>
    <w:rsid w:val="002E4AFC"/>
    <w:rPr>
      <w:rFonts w:eastAsia="Times New Roman" w:cs="Georgia"/>
    </w:rPr>
  </w:style>
  <w:style w:type="character" w:customStyle="1" w:styleId="Heading3Char">
    <w:name w:val="Heading 3 Char"/>
    <w:basedOn w:val="DefaultParagraphFont"/>
    <w:link w:val="Heading3"/>
    <w:uiPriority w:val="1"/>
    <w:rsid w:val="000D1F49"/>
    <w:rPr>
      <w:b/>
      <w:bCs/>
      <w:color w:val="694A77"/>
      <w:sz w:val="28"/>
      <w:szCs w:val="27"/>
    </w:rPr>
  </w:style>
  <w:style w:type="paragraph" w:customStyle="1" w:styleId="Dates">
    <w:name w:val="Dates"/>
    <w:basedOn w:val="BodyText"/>
    <w:qFormat/>
    <w:rsid w:val="002E4AFC"/>
    <w:pPr>
      <w:kinsoku w:val="0"/>
      <w:overflowPunct w:val="0"/>
    </w:pPr>
    <w:rPr>
      <w:rFonts w:cs="Georgia"/>
      <w:b/>
      <w:color w:val="202B6A" w:themeColor="accent1"/>
      <w:sz w:val="18"/>
    </w:rPr>
  </w:style>
  <w:style w:type="paragraph" w:customStyle="1" w:styleId="Experience">
    <w:name w:val="Experience"/>
    <w:basedOn w:val="Normal"/>
    <w:qFormat/>
    <w:rsid w:val="002E4AFC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Footer">
    <w:name w:val="footer"/>
    <w:basedOn w:val="Normal"/>
    <w:link w:val="FooterChar"/>
    <w:uiPriority w:val="99"/>
    <w:semiHidden/>
    <w:rsid w:val="002E4A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E4AFC"/>
    <w:rPr>
      <w:rFonts w:eastAsia="Times New Roman" w:cs="Arial"/>
    </w:rPr>
  </w:style>
  <w:style w:type="paragraph" w:styleId="Header">
    <w:name w:val="header"/>
    <w:basedOn w:val="Normal"/>
    <w:link w:val="HeaderChar"/>
    <w:uiPriority w:val="99"/>
    <w:semiHidden/>
    <w:rsid w:val="002E4A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E4AFC"/>
    <w:rPr>
      <w:rFonts w:eastAsia="Times New Roman" w:cs="Arial"/>
    </w:rPr>
  </w:style>
  <w:style w:type="paragraph" w:customStyle="1" w:styleId="Information">
    <w:name w:val="Information"/>
    <w:basedOn w:val="BodyText"/>
    <w:uiPriority w:val="1"/>
    <w:qFormat/>
    <w:rsid w:val="0063784D"/>
    <w:pPr>
      <w:kinsoku w:val="0"/>
      <w:overflowPunct w:val="0"/>
    </w:pPr>
    <w:rPr>
      <w:rFonts w:cs="Georgia"/>
      <w:b/>
      <w:color w:val="000000" w:themeColor="text1"/>
      <w:szCs w:val="17"/>
    </w:rPr>
  </w:style>
  <w:style w:type="paragraph" w:styleId="ListBullet">
    <w:name w:val="List Bullet"/>
    <w:basedOn w:val="Normal"/>
    <w:uiPriority w:val="99"/>
    <w:qFormat/>
    <w:rsid w:val="002E4AFC"/>
    <w:pPr>
      <w:numPr>
        <w:numId w:val="24"/>
      </w:numPr>
      <w:contextualSpacing/>
    </w:pPr>
    <w:rPr>
      <w:rFonts w:cs="Georgia"/>
    </w:rPr>
  </w:style>
  <w:style w:type="paragraph" w:styleId="ListParagraph">
    <w:name w:val="List Paragraph"/>
    <w:basedOn w:val="Normal"/>
    <w:uiPriority w:val="1"/>
    <w:semiHidden/>
    <w:rsid w:val="002E4AFC"/>
    <w:pPr>
      <w:spacing w:before="10"/>
      <w:ind w:left="485" w:hanging="266"/>
    </w:pPr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2E4AFC"/>
    <w:rPr>
      <w:color w:val="808080"/>
    </w:rPr>
  </w:style>
  <w:style w:type="character" w:styleId="Strong">
    <w:name w:val="Strong"/>
    <w:basedOn w:val="DefaultParagraphFont"/>
    <w:uiPriority w:val="22"/>
    <w:semiHidden/>
    <w:qFormat/>
    <w:rsid w:val="0063784D"/>
    <w:rPr>
      <w:b/>
      <w:bCs/>
      <w:color w:val="202B6A" w:themeColor="accent1"/>
    </w:rPr>
  </w:style>
  <w:style w:type="table" w:styleId="TableGrid">
    <w:name w:val="Table Grid"/>
    <w:basedOn w:val="TableNormal"/>
    <w:uiPriority w:val="39"/>
    <w:rsid w:val="002E4AFC"/>
    <w:rPr>
      <w:rFonts w:ascii="Times New Roman" w:eastAsia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semiHidden/>
    <w:rsid w:val="002E4AFC"/>
    <w:rPr>
      <w:rFonts w:ascii="Times New Roman" w:hAnsi="Times New Roman" w:cs="Times New Roman"/>
      <w:sz w:val="24"/>
      <w:szCs w:val="24"/>
    </w:rPr>
  </w:style>
  <w:style w:type="paragraph" w:styleId="Title">
    <w:name w:val="Title"/>
    <w:basedOn w:val="BodyText"/>
    <w:next w:val="Normal"/>
    <w:link w:val="TitleChar"/>
    <w:uiPriority w:val="10"/>
    <w:qFormat/>
    <w:rsid w:val="002E4AFC"/>
    <w:pPr>
      <w:kinsoku w:val="0"/>
      <w:overflowPunct w:val="0"/>
      <w:spacing w:before="120"/>
    </w:pPr>
    <w:rPr>
      <w:rFonts w:asciiTheme="majorHAnsi" w:hAnsiTheme="majorHAnsi" w:cs="Arial Black"/>
      <w:b/>
      <w:bCs/>
      <w:color w:val="FF7707" w:themeColor="accent2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E4AFC"/>
    <w:rPr>
      <w:rFonts w:asciiTheme="majorHAnsi" w:eastAsia="Times New Roman" w:hAnsiTheme="majorHAnsi" w:cs="Arial Black"/>
      <w:b/>
      <w:bCs/>
      <w:color w:val="FF7707" w:themeColor="accent2"/>
      <w:sz w:val="52"/>
      <w:szCs w:val="5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rFonts w:asciiTheme="majorHAnsi" w:eastAsiaTheme="majorEastAsia" w:hAnsiTheme="majorHAnsi" w:cstheme="majorBidi"/>
      <w:b w:val="0"/>
      <w:bCs w:val="0"/>
      <w:caps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0153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01534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4.bin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3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image" Target="media/image4.emf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oleObject" Target="embeddings/oleObject2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usaa\AppData\Roaming\Microsoft\Templates\Headshot%20resume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rgbClr val="000000"/>
      </a:dk1>
      <a:lt1>
        <a:srgbClr val="FFFFFF"/>
      </a:lt1>
      <a:dk2>
        <a:srgbClr val="DBD3B9"/>
      </a:dk2>
      <a:lt2>
        <a:srgbClr val="E7E6E6"/>
      </a:lt2>
      <a:accent1>
        <a:srgbClr val="202B6A"/>
      </a:accent1>
      <a:accent2>
        <a:srgbClr val="FF7707"/>
      </a:accent2>
      <a:accent3>
        <a:srgbClr val="293889"/>
      </a:accent3>
      <a:accent4>
        <a:srgbClr val="374AB7"/>
      </a:accent4>
      <a:accent5>
        <a:srgbClr val="4A64F6"/>
      </a:accent5>
      <a:accent6>
        <a:srgbClr val="6E83F8"/>
      </a:accent6>
      <a:hlink>
        <a:srgbClr val="0563C1"/>
      </a:hlink>
      <a:folHlink>
        <a:srgbClr val="954F72"/>
      </a:folHlink>
    </a:clrScheme>
    <a:fontScheme name="Custom 15">
      <a:majorFont>
        <a:latin typeface="Arial Black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AB763E-F005-4C14-99AA-B82BBF40431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7FBA848E-6DB2-4529-9494-C04DCC960B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93F5BB-135F-4F3C-BE81-6429E93178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Headshot resume.dotx</Template>
  <TotalTime>0</TotalTime>
  <Pages>1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2022-08-16T12:44:00Z</dcterms:created>
  <dcterms:modified xsi:type="dcterms:W3CDTF">2023-09-12T20:58:00Z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